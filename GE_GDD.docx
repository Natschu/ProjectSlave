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108" w:rsidRPr="00313054" w:rsidRDefault="004A1108" w:rsidP="00CD1E82">
      <w:pPr>
        <w:jc w:val="right"/>
      </w:pPr>
    </w:p>
    <w:p w:rsidR="00BE6C34" w:rsidRPr="00BE6C34" w:rsidRDefault="00BE6C34" w:rsidP="00BE6C34">
      <w:pPr>
        <w:pStyle w:val="Titel"/>
        <w:rPr>
          <w:lang w:val="en-GB"/>
        </w:rPr>
      </w:pPr>
      <w:r>
        <w:rPr>
          <w:lang w:val="en-GB"/>
        </w:rPr>
        <w:t xml:space="preserve">slave </w:t>
      </w:r>
    </w:p>
    <w:p w:rsidR="00BE6C34" w:rsidRPr="00BE6C34" w:rsidRDefault="00BE6C34" w:rsidP="00BE6C34">
      <w:pPr>
        <w:rPr>
          <w:lang w:val="en-GB"/>
        </w:rPr>
      </w:pPr>
      <w:r>
        <w:rPr>
          <w:lang w:val="en-GB"/>
        </w:rPr>
        <w:t>(Working Title)</w:t>
      </w:r>
    </w:p>
    <w:p w:rsidR="00911E5F" w:rsidRPr="00BE6C34" w:rsidRDefault="00BE6C34" w:rsidP="00B90EB9">
      <w:pPr>
        <w:pStyle w:val="Untertitel"/>
        <w:rPr>
          <w:sz w:val="26"/>
          <w:lang w:val="en-GB"/>
        </w:rPr>
      </w:pPr>
      <w:r>
        <w:rPr>
          <w:sz w:val="26"/>
          <w:lang w:val="en-GB"/>
        </w:rPr>
        <w:t>A new Hope</w:t>
      </w:r>
    </w:p>
    <w:p w:rsidR="00A36510" w:rsidRPr="00BE6C34" w:rsidRDefault="00A36510" w:rsidP="00A36510">
      <w:pPr>
        <w:rPr>
          <w:i/>
          <w:lang w:val="en-GB"/>
        </w:rPr>
      </w:pPr>
      <w:r w:rsidRPr="00BE6C34">
        <w:rPr>
          <w:i/>
          <w:lang w:val="en-GB"/>
        </w:rPr>
        <w:t xml:space="preserve">Game Design </w:t>
      </w:r>
      <w:proofErr w:type="spellStart"/>
      <w:r w:rsidRPr="00BE6C34">
        <w:rPr>
          <w:i/>
          <w:lang w:val="en-GB"/>
        </w:rPr>
        <w:t>Do</w:t>
      </w:r>
      <w:r w:rsidR="00A74303" w:rsidRPr="00BE6C34">
        <w:rPr>
          <w:i/>
          <w:lang w:val="en-GB"/>
        </w:rPr>
        <w:t>k</w:t>
      </w:r>
      <w:r w:rsidRPr="00BE6C34">
        <w:rPr>
          <w:i/>
          <w:lang w:val="en-GB"/>
        </w:rPr>
        <w:t>ument</w:t>
      </w:r>
      <w:proofErr w:type="spellEnd"/>
    </w:p>
    <w:p w:rsidR="00313054" w:rsidRPr="00313054" w:rsidRDefault="004E70B0" w:rsidP="00313054">
      <w:pPr>
        <w:pStyle w:val="berschrift1"/>
      </w:pPr>
      <w:r>
        <w:t>Teaser</w:t>
      </w:r>
    </w:p>
    <w:p w:rsidR="003049DB" w:rsidRDefault="0052666E" w:rsidP="00313054">
      <w:r w:rsidRPr="0052666E">
        <w:t>Hier steht ein reißerischer</w:t>
      </w:r>
      <w:r>
        <w:t xml:space="preserve"> Teaser für das Spiel, so wie er beispielsweise für die Vermarktung unter einem </w:t>
      </w:r>
      <w:proofErr w:type="spellStart"/>
      <w:r>
        <w:t>Promovideo</w:t>
      </w:r>
      <w:proofErr w:type="spellEnd"/>
      <w:r>
        <w:t xml:space="preserve"> oder in einer Vorschau im Online-Shop stehen würde.</w:t>
      </w:r>
    </w:p>
    <w:p w:rsidR="006D3A2A" w:rsidRPr="0052666E" w:rsidRDefault="006D3A2A" w:rsidP="00313054">
      <w:r>
        <w:rPr>
          <w:noProof/>
        </w:rPr>
        <w:drawing>
          <wp:inline distT="0" distB="0" distL="0" distR="0">
            <wp:extent cx="5400040" cy="301843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18431"/>
                    </a:xfrm>
                    <a:prstGeom prst="rect">
                      <a:avLst/>
                    </a:prstGeom>
                    <a:noFill/>
                    <a:ln>
                      <a:noFill/>
                    </a:ln>
                  </pic:spPr>
                </pic:pic>
              </a:graphicData>
            </a:graphic>
          </wp:inline>
        </w:drawing>
      </w:r>
    </w:p>
    <w:p w:rsidR="00722466" w:rsidRDefault="00F106AF" w:rsidP="00E03AEA">
      <w:pPr>
        <w:pStyle w:val="berschrift1"/>
      </w:pPr>
      <w:r>
        <w:t>SPielüberblick</w:t>
      </w:r>
    </w:p>
    <w:p w:rsidR="00722466" w:rsidRDefault="00722466" w:rsidP="00385627">
      <w:pPr>
        <w:pStyle w:val="Listenabsatz"/>
      </w:pPr>
      <w:r>
        <w:t>Seit mehreren Generationen betreibt die &lt;</w:t>
      </w:r>
      <w:proofErr w:type="spellStart"/>
      <w:r>
        <w:t>asdfg</w:t>
      </w:r>
      <w:proofErr w:type="spellEnd"/>
      <w:r>
        <w:t>&gt; Corp. im gesetzlosen äußeren Rand der Galaxis versklavte Minenplaneten.</w:t>
      </w:r>
      <w:r w:rsidR="00521435">
        <w:t xml:space="preserve"> Nach deiner Flucht bleibt dir zum Überleben nur ein Weg in die Kriminalität. Angetrieben von Rache baust du dir eine Piratenmannschaft auf, um bis zum &lt;</w:t>
      </w:r>
      <w:proofErr w:type="spellStart"/>
      <w:r w:rsidR="00521435">
        <w:t>asdfg</w:t>
      </w:r>
      <w:proofErr w:type="spellEnd"/>
      <w:r w:rsidR="00521435">
        <w:t>&gt; Corp. Hauptquartier vorzudringen.</w:t>
      </w:r>
    </w:p>
    <w:p w:rsidR="00521435" w:rsidRDefault="00521435" w:rsidP="00385627">
      <w:pPr>
        <w:pStyle w:val="Listenabsatz"/>
      </w:pPr>
      <w:r>
        <w:t>Dir bleibt nun die Wahl: Verfällst du deinen Gefühlen und stürmst mit gezogenen Waffen hinein, oder sammelst du lieber Beweismaterial, um die illegalen Geschäftsmethoden der &lt;</w:t>
      </w:r>
      <w:proofErr w:type="spellStart"/>
      <w:r>
        <w:t>asdfg</w:t>
      </w:r>
      <w:proofErr w:type="spellEnd"/>
      <w:r>
        <w:t>&gt; Corp. aufzudecken und vielleicht ein Umdenken der Gesellschaft anzuregen.</w:t>
      </w:r>
    </w:p>
    <w:p w:rsidR="00722466" w:rsidRDefault="00722466" w:rsidP="00385627">
      <w:pPr>
        <w:pStyle w:val="Listenabsatz"/>
      </w:pPr>
    </w:p>
    <w:p w:rsidR="00722466" w:rsidRPr="00F106AF" w:rsidRDefault="00722466" w:rsidP="00385627">
      <w:pPr>
        <w:pStyle w:val="Listenabsatz"/>
      </w:pPr>
      <w:r>
        <w:t>Studentenprojekt von Florian Ostrowski &amp; Gabriel Zimmermann</w:t>
      </w:r>
    </w:p>
    <w:p w:rsidR="00313054" w:rsidRPr="00313054" w:rsidRDefault="007C1E90" w:rsidP="00313054">
      <w:pPr>
        <w:pStyle w:val="berschrift1"/>
      </w:pPr>
      <w:r>
        <w:t>Spiel</w:t>
      </w:r>
      <w:r w:rsidR="00313054" w:rsidRPr="00313054">
        <w:t>Kategorie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313054" w:rsidRPr="00313054" w:rsidTr="000E63C0">
        <w:tc>
          <w:tcPr>
            <w:tcW w:w="4247" w:type="dxa"/>
          </w:tcPr>
          <w:p w:rsidR="00313054" w:rsidRPr="00313054" w:rsidRDefault="00313054" w:rsidP="00313054">
            <w:r w:rsidRPr="00313054">
              <w:t>Zielgruppe</w:t>
            </w:r>
            <w:r w:rsidR="0052666E">
              <w:t xml:space="preserve">: </w:t>
            </w:r>
          </w:p>
        </w:tc>
        <w:tc>
          <w:tcPr>
            <w:tcW w:w="4247" w:type="dxa"/>
          </w:tcPr>
          <w:p w:rsidR="00313054" w:rsidRPr="00313054" w:rsidRDefault="00385627" w:rsidP="00313054">
            <w:r>
              <w:t>Ab 16</w:t>
            </w:r>
            <w:r w:rsidR="0052666E">
              <w:t xml:space="preserve">, </w:t>
            </w:r>
            <w:r>
              <w:t>männlich, Piraten, Weltraum</w:t>
            </w:r>
          </w:p>
        </w:tc>
      </w:tr>
      <w:tr w:rsidR="00313054" w:rsidRPr="0000090C" w:rsidTr="000E63C0">
        <w:tc>
          <w:tcPr>
            <w:tcW w:w="4247" w:type="dxa"/>
          </w:tcPr>
          <w:p w:rsidR="00313054" w:rsidRPr="00313054" w:rsidRDefault="00FD3D31" w:rsidP="00313054">
            <w:r>
              <w:t>Spielg</w:t>
            </w:r>
            <w:r w:rsidR="00313054" w:rsidRPr="00313054">
              <w:t>enre</w:t>
            </w:r>
          </w:p>
        </w:tc>
        <w:tc>
          <w:tcPr>
            <w:tcW w:w="4247" w:type="dxa"/>
          </w:tcPr>
          <w:p w:rsidR="00313054" w:rsidRPr="0052666E" w:rsidRDefault="00385627" w:rsidP="00313054">
            <w:pPr>
              <w:rPr>
                <w:lang w:val="en-US"/>
              </w:rPr>
            </w:pPr>
            <w:r>
              <w:rPr>
                <w:lang w:val="en-US"/>
              </w:rPr>
              <w:t>Third Person S</w:t>
            </w:r>
            <w:r w:rsidR="0052666E" w:rsidRPr="0052666E">
              <w:rPr>
                <w:lang w:val="en-US"/>
              </w:rPr>
              <w:t>hooter</w:t>
            </w:r>
            <w:r>
              <w:rPr>
                <w:lang w:val="en-US"/>
              </w:rPr>
              <w:t>, Adventure, Sci-Fi</w:t>
            </w:r>
          </w:p>
        </w:tc>
      </w:tr>
      <w:tr w:rsidR="00DD1B58" w:rsidRPr="00B847C0" w:rsidTr="000E63C0">
        <w:tc>
          <w:tcPr>
            <w:tcW w:w="4247" w:type="dxa"/>
          </w:tcPr>
          <w:p w:rsidR="00DD1B58" w:rsidRDefault="00DD1B58" w:rsidP="00DD1B58">
            <w:r>
              <w:lastRenderedPageBreak/>
              <w:t>Dimension</w:t>
            </w:r>
          </w:p>
        </w:tc>
        <w:tc>
          <w:tcPr>
            <w:tcW w:w="4247" w:type="dxa"/>
          </w:tcPr>
          <w:p w:rsidR="00DD1B58" w:rsidRPr="00313054" w:rsidRDefault="00DD1B58" w:rsidP="00DD1B58">
            <w:r>
              <w:t>3D</w:t>
            </w:r>
          </w:p>
        </w:tc>
      </w:tr>
      <w:tr w:rsidR="00DD1B58" w:rsidRPr="00B847C0" w:rsidTr="000E63C0">
        <w:tc>
          <w:tcPr>
            <w:tcW w:w="4247" w:type="dxa"/>
          </w:tcPr>
          <w:p w:rsidR="00DD1B58" w:rsidRDefault="00DD1B58" w:rsidP="00DD1B58">
            <w:r w:rsidRPr="00313054">
              <w:t xml:space="preserve">Anzahl </w:t>
            </w:r>
            <w:r>
              <w:t xml:space="preserve">der </w:t>
            </w:r>
            <w:r w:rsidRPr="00313054">
              <w:t>Spieler</w:t>
            </w:r>
            <w:r>
              <w:t>/Multiplayer</w:t>
            </w:r>
          </w:p>
        </w:tc>
        <w:tc>
          <w:tcPr>
            <w:tcW w:w="4247" w:type="dxa"/>
          </w:tcPr>
          <w:p w:rsidR="00DD1B58" w:rsidRDefault="00385627" w:rsidP="00DD1B58">
            <w:r>
              <w:t>1</w:t>
            </w:r>
          </w:p>
        </w:tc>
      </w:tr>
      <w:tr w:rsidR="00DD1B58" w:rsidRPr="00B847C0" w:rsidTr="000E63C0">
        <w:tc>
          <w:tcPr>
            <w:tcW w:w="4247" w:type="dxa"/>
          </w:tcPr>
          <w:p w:rsidR="00DD1B58" w:rsidRPr="00313054" w:rsidRDefault="00DD1B58" w:rsidP="00DD1B58">
            <w:r w:rsidRPr="00313054">
              <w:t xml:space="preserve">Erforderliche </w:t>
            </w:r>
            <w:r>
              <w:t xml:space="preserve">Anforderungen an den </w:t>
            </w:r>
            <w:r w:rsidRPr="00313054">
              <w:t>Spieler</w:t>
            </w:r>
          </w:p>
        </w:tc>
        <w:tc>
          <w:tcPr>
            <w:tcW w:w="4247" w:type="dxa"/>
          </w:tcPr>
          <w:p w:rsidR="00DD1B58" w:rsidRPr="00313054" w:rsidRDefault="00385627" w:rsidP="00DD1B58">
            <w:r>
              <w:rPr>
                <w:color w:val="000000" w:themeColor="text1"/>
              </w:rPr>
              <w:t>Ab 16</w:t>
            </w:r>
            <w:r w:rsidR="00DD1B58">
              <w:t xml:space="preserve">, </w:t>
            </w:r>
            <w:r>
              <w:t>Deutsch</w:t>
            </w:r>
          </w:p>
        </w:tc>
      </w:tr>
      <w:tr w:rsidR="00DD1B58" w:rsidRPr="00B847C0" w:rsidTr="000E63C0">
        <w:tc>
          <w:tcPr>
            <w:tcW w:w="4247" w:type="dxa"/>
          </w:tcPr>
          <w:p w:rsidR="00DD1B58" w:rsidRPr="00313054" w:rsidRDefault="00DD1B58" w:rsidP="00DD1B58">
            <w:r>
              <w:t>Perspektive</w:t>
            </w:r>
          </w:p>
        </w:tc>
        <w:tc>
          <w:tcPr>
            <w:tcW w:w="4247" w:type="dxa"/>
          </w:tcPr>
          <w:p w:rsidR="00DD1B58" w:rsidRPr="00313054" w:rsidRDefault="00DD1B58" w:rsidP="00DD1B58">
            <w:r>
              <w:t xml:space="preserve">Third-Person </w:t>
            </w:r>
          </w:p>
        </w:tc>
      </w:tr>
    </w:tbl>
    <w:p w:rsidR="000F07D8" w:rsidRDefault="000F07D8" w:rsidP="00313054">
      <w:pPr>
        <w:pStyle w:val="berschrift1"/>
      </w:pPr>
      <w:r>
        <w:t>TEchnische Anforderungen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F07D8" w:rsidRPr="0052666E" w:rsidTr="00E03AEA">
        <w:tc>
          <w:tcPr>
            <w:tcW w:w="4247" w:type="dxa"/>
          </w:tcPr>
          <w:p w:rsidR="000F07D8" w:rsidRPr="00313054" w:rsidRDefault="000F07D8" w:rsidP="00E03AEA">
            <w:r>
              <w:t>Zielh</w:t>
            </w:r>
            <w:r w:rsidRPr="00313054">
              <w:t>ardware</w:t>
            </w:r>
          </w:p>
        </w:tc>
        <w:tc>
          <w:tcPr>
            <w:tcW w:w="4247" w:type="dxa"/>
          </w:tcPr>
          <w:p w:rsidR="000F07D8" w:rsidRPr="0052666E" w:rsidRDefault="00385627" w:rsidP="00E03AEA">
            <w:pPr>
              <w:rPr>
                <w:lang w:val="en-US"/>
              </w:rPr>
            </w:pPr>
            <w:r>
              <w:rPr>
                <w:lang w:val="en-US"/>
              </w:rPr>
              <w:t>PC-Master Race</w:t>
            </w:r>
          </w:p>
        </w:tc>
      </w:tr>
      <w:tr w:rsidR="000F07D8" w:rsidRPr="00313054" w:rsidTr="00E03AEA">
        <w:tc>
          <w:tcPr>
            <w:tcW w:w="4247" w:type="dxa"/>
          </w:tcPr>
          <w:p w:rsidR="000F07D8" w:rsidRPr="00313054" w:rsidRDefault="000F07D8" w:rsidP="00E03AEA">
            <w:r>
              <w:t>Ziel-Betriebssystem</w:t>
            </w:r>
          </w:p>
        </w:tc>
        <w:tc>
          <w:tcPr>
            <w:tcW w:w="4247" w:type="dxa"/>
          </w:tcPr>
          <w:p w:rsidR="000F07D8" w:rsidRPr="00313054" w:rsidRDefault="00385627" w:rsidP="00E03AEA">
            <w:r>
              <w:t>Linux</w:t>
            </w:r>
            <w:r w:rsidR="000F07D8">
              <w:t xml:space="preserve">, Windows </w:t>
            </w:r>
          </w:p>
        </w:tc>
      </w:tr>
      <w:tr w:rsidR="000F07D8" w:rsidRPr="00385627" w:rsidTr="00E03AEA">
        <w:tc>
          <w:tcPr>
            <w:tcW w:w="4247" w:type="dxa"/>
          </w:tcPr>
          <w:p w:rsidR="000F07D8" w:rsidRPr="00313054" w:rsidRDefault="000F07D8" w:rsidP="00E03AEA">
            <w:r>
              <w:t>Netzwerkanforderungen</w:t>
            </w:r>
          </w:p>
        </w:tc>
        <w:tc>
          <w:tcPr>
            <w:tcW w:w="4247" w:type="dxa"/>
          </w:tcPr>
          <w:p w:rsidR="000F07D8" w:rsidRPr="00385627" w:rsidRDefault="00385627" w:rsidP="00E03AEA">
            <w:proofErr w:type="spellStart"/>
            <w:r w:rsidRPr="00385627">
              <w:t>Only</w:t>
            </w:r>
            <w:proofErr w:type="spellEnd"/>
            <w:r w:rsidRPr="00385627">
              <w:t xml:space="preserve"> </w:t>
            </w:r>
            <w:proofErr w:type="spellStart"/>
            <w:r w:rsidRPr="00385627">
              <w:t>download</w:t>
            </w:r>
            <w:proofErr w:type="spellEnd"/>
            <w:r w:rsidRPr="00385627">
              <w:t xml:space="preserve"> (</w:t>
            </w:r>
            <w:proofErr w:type="spellStart"/>
            <w:r w:rsidRPr="00385627">
              <w:t>DLC</w:t>
            </w:r>
            <w:proofErr w:type="spellEnd"/>
            <w:r w:rsidRPr="00385627">
              <w:t xml:space="preserve"> erstmal vorenthalt</w:t>
            </w:r>
            <w:r>
              <w:t>en</w:t>
            </w:r>
            <w:r w:rsidR="00E03AEA">
              <w:t xml:space="preserve"> ;-))</w:t>
            </w:r>
          </w:p>
        </w:tc>
      </w:tr>
      <w:tr w:rsidR="000F07D8" w:rsidTr="00E03AEA">
        <w:tc>
          <w:tcPr>
            <w:tcW w:w="4247" w:type="dxa"/>
          </w:tcPr>
          <w:p w:rsidR="000F07D8" w:rsidRDefault="000F07D8" w:rsidP="00E03AEA">
            <w:r>
              <w:t>Individualisierungsmöglichkeiten</w:t>
            </w:r>
          </w:p>
        </w:tc>
        <w:tc>
          <w:tcPr>
            <w:tcW w:w="4247" w:type="dxa"/>
          </w:tcPr>
          <w:p w:rsidR="000F07D8" w:rsidRDefault="00385627" w:rsidP="00E03AEA">
            <w:r>
              <w:t>Nö</w:t>
            </w:r>
          </w:p>
        </w:tc>
      </w:tr>
    </w:tbl>
    <w:p w:rsidR="00633CA1" w:rsidRDefault="00633CA1" w:rsidP="00633CA1">
      <w:pPr>
        <w:pStyle w:val="berschrift1"/>
      </w:pPr>
      <w:r>
        <w:t>Geschichte des Spiels</w:t>
      </w:r>
    </w:p>
    <w:p w:rsidR="00633CA1" w:rsidRDefault="00633CA1" w:rsidP="00633CA1">
      <w:pPr>
        <w:pStyle w:val="berschrift2"/>
      </w:pPr>
      <w:r>
        <w:t>Hintergrundgeschichte</w:t>
      </w:r>
    </w:p>
    <w:p w:rsidR="00E03AEA" w:rsidRDefault="00521435" w:rsidP="00E03AEA">
      <w:pPr>
        <w:ind w:left="360"/>
      </w:pPr>
      <w:r>
        <w:t xml:space="preserve">Seit mehreren Generationen ist bereits die Familie &lt;der Hauptperson&gt; auf dem Planeten &lt;Sklavenplanet&gt;. </w:t>
      </w:r>
      <w:r w:rsidR="00022DE0">
        <w:t>Nur noch in Legenden hört man ü</w:t>
      </w:r>
      <w:r>
        <w:t>ber die Vorstellung einer freien Welt</w:t>
      </w:r>
      <w:r w:rsidR="00022DE0">
        <w:t>, aus der sie einst ausgeschlossen wurden, als eine fremde Macht Krieg über sie brachte und sie unterwarf.</w:t>
      </w:r>
      <w:r w:rsidR="00E03AEA">
        <w:t xml:space="preserve"> Einmal im Monat kommt ein großes Raumschiff der &lt;</w:t>
      </w:r>
      <w:proofErr w:type="spellStart"/>
      <w:r w:rsidR="00E03AEA">
        <w:t>asdfg</w:t>
      </w:r>
      <w:proofErr w:type="spellEnd"/>
      <w:r w:rsidR="00E03AEA">
        <w:t xml:space="preserve">&gt; Corp. vorbei, das die abgebauten Ressourcen abholt und dementsprechend Lebensmittel tauscht. Da auf dem Planeten nichts </w:t>
      </w:r>
      <w:r w:rsidR="00022DE0">
        <w:t xml:space="preserve">mehr </w:t>
      </w:r>
      <w:r w:rsidR="00E03AEA">
        <w:t>angebaut werden kann (Stein), sind alle Bewohner auf den unfairen Tausch angewiesen und zum Arbeiten in Minen gezwungen. Im Streit um die Lebensmittel und den hin und wieder abstürzenden Weltraumschrott</w:t>
      </w:r>
      <w:r w:rsidR="0094255F">
        <w:t xml:space="preserve"> und die Überreste aus dem vergangenen Krieg</w:t>
      </w:r>
      <w:r w:rsidR="00E03AEA">
        <w:t xml:space="preserve">, haben sich Banden gebildet, die untereinander immer wieder auch schon um Kleinigkeiten kämpfen. Nachdem </w:t>
      </w:r>
      <w:r w:rsidR="00022DE0">
        <w:t>der Großvater</w:t>
      </w:r>
      <w:r w:rsidR="00E03AEA">
        <w:t xml:space="preserve"> der Hauptperson </w:t>
      </w:r>
      <w:r w:rsidR="00022DE0">
        <w:t xml:space="preserve">von ihrer eigenen Bande </w:t>
      </w:r>
      <w:r w:rsidR="00E03AEA">
        <w:t>umgebracht</w:t>
      </w:r>
      <w:r w:rsidR="00022DE0">
        <w:t xml:space="preserve"> wurde</w:t>
      </w:r>
      <w:r w:rsidR="00E03AEA">
        <w:t xml:space="preserve">, weil er zu alt für die Arbeit </w:t>
      </w:r>
      <w:r w:rsidR="00022DE0">
        <w:t xml:space="preserve">war </w:t>
      </w:r>
      <w:r w:rsidR="00E03AEA">
        <w:t xml:space="preserve">und </w:t>
      </w:r>
      <w:r w:rsidR="00022DE0">
        <w:t xml:space="preserve">sie nicht mehr Lebensmittel mit ihm teilen wollten, beschließt er einen Weg in die freie Welt aus den Geschichten zu suchen und die fremde Macht, die er für seinen Verlust und all das Übel auf seinem Planeten verantwortlich macht, zu vernichten. </w:t>
      </w:r>
      <w:r w:rsidR="0094255F">
        <w:t xml:space="preserve">Der Verlust und die dadurch wachsende Wut bringt ihn dazu, das blutigste Schlachtfeld des Krieges aufzusuchen, das eigentlich aus Respekt (und hauptsächlich Angst) vor den Seelen der Gefallenen niemand jemals betritt. Dort gibt es einige zerstörte Landungsschiffe, von denen er sich das am besten Erhaltene </w:t>
      </w:r>
      <w:r w:rsidR="009D7909">
        <w:t xml:space="preserve">und einzige reparierbare </w:t>
      </w:r>
      <w:r w:rsidR="0094255F">
        <w:t xml:space="preserve">aussucht, um es </w:t>
      </w:r>
      <w:r w:rsidR="009D7909">
        <w:t>wieder flugtüchtig zu machen</w:t>
      </w:r>
      <w:r w:rsidR="0094255F">
        <w:t>. Um an die nötigen Teile zu kommen</w:t>
      </w:r>
      <w:r w:rsidR="006C6AC5">
        <w:t xml:space="preserve">, muss er mit den verschiedenen Banden handeln. Entweder riskiert er sein Leben und stiehlt die Teile, oder er tauscht </w:t>
      </w:r>
      <w:r w:rsidR="00487D30">
        <w:t>l</w:t>
      </w:r>
      <w:r w:rsidR="006C6AC5">
        <w:t>ebenswichtige Gegenstände dafür</w:t>
      </w:r>
      <w:r w:rsidR="00487D30">
        <w:t>, in der Hoffnung, dass das Raumschiff am Ende funktioniert</w:t>
      </w:r>
      <w:r w:rsidR="006C6AC5">
        <w:t>.</w:t>
      </w:r>
      <w:r w:rsidR="007B3785">
        <w:t xml:space="preserve"> </w:t>
      </w:r>
      <w:r w:rsidR="00C51793">
        <w:t xml:space="preserve">Normalerweise trifft er sich nach der Arbeit mit seinem kleinen Freundeskreis aus </w:t>
      </w:r>
      <w:r w:rsidR="00F97C92">
        <w:t xml:space="preserve">ihm und 4 anderen </w:t>
      </w:r>
      <w:r w:rsidR="00C51793">
        <w:t xml:space="preserve">sozial </w:t>
      </w:r>
      <w:proofErr w:type="gramStart"/>
      <w:r w:rsidR="00F97C92">
        <w:t>A</w:t>
      </w:r>
      <w:r w:rsidR="00C51793">
        <w:t>usgeschlossenen</w:t>
      </w:r>
      <w:proofErr w:type="gramEnd"/>
      <w:r w:rsidR="00C51793">
        <w:t xml:space="preserve"> einiger Banden. </w:t>
      </w:r>
      <w:r w:rsidR="007B3785">
        <w:t>Wegen seine</w:t>
      </w:r>
      <w:r w:rsidR="000B442C">
        <w:t>r</w:t>
      </w:r>
      <w:r w:rsidR="007B3785">
        <w:t xml:space="preserve"> ständige Abwesenheit nach der Arbeit, spionieren seine Freunde ihm nach</w:t>
      </w:r>
      <w:r w:rsidR="00C51793">
        <w:t xml:space="preserve"> und stellen ihn zur Rede. Nachdem er ihnen seinen Plan erklärt hat, schließen sie sich ihm an. Einer seiner Freunde hat nicht sehr viel Vertrauen in den Plan und beschließt, seiner Bande davon zu erzählen, um selbst als vollwertiges Mitglied der Bande akzeptiert zu werden. </w:t>
      </w:r>
      <w:r w:rsidR="009D7909">
        <w:t xml:space="preserve">Der Bande gefällt </w:t>
      </w:r>
      <w:r w:rsidR="00134F39">
        <w:t xml:space="preserve">es </w:t>
      </w:r>
      <w:r w:rsidR="009D7909">
        <w:t>gar nicht</w:t>
      </w:r>
      <w:r w:rsidR="00134F39">
        <w:t xml:space="preserve">, dass ein paar Leute der Sklaverei entkommen könnten und sie nicht. Sie greifen an, bevor das Raumschiff vollständig repariert ist. </w:t>
      </w:r>
      <w:r w:rsidR="00F97C92">
        <w:t>Die Freunde werden überrascht und es bricht ein Kampf aus,</w:t>
      </w:r>
      <w:r w:rsidR="00B47149">
        <w:t xml:space="preserve"> in dem die 3 restlichen Freunde von &lt;Hauptperson&gt; gefangen werden. Die Soldaten drohen diese Freunde umzubringen, sollte &lt;Hauptperson&gt; nicht aufgeben. Da sie im Fall der Aufgabe eh alle sterben würden, entschließt sich &lt;Hauptperson&gt; einen Soldaten zu </w:t>
      </w:r>
      <w:r w:rsidR="00B47149">
        <w:lastRenderedPageBreak/>
        <w:t xml:space="preserve">töten und dadurch einen Freund zu retten. Ohne anderen Ausweg sind die Beiden </w:t>
      </w:r>
      <w:r w:rsidR="00635960">
        <w:t>gezwungen, alles auf das Raumschiff zu setzen und zu starten.</w:t>
      </w:r>
      <w:r w:rsidR="00F97C92">
        <w:t xml:space="preserve"> </w:t>
      </w:r>
    </w:p>
    <w:p w:rsidR="006429BA" w:rsidRDefault="006429BA" w:rsidP="00E03AEA">
      <w:pPr>
        <w:ind w:left="360"/>
      </w:pPr>
      <w:r>
        <w:t>[Show Game Logo]</w:t>
      </w:r>
    </w:p>
    <w:p w:rsidR="005D38F7" w:rsidRPr="000377B2" w:rsidRDefault="005D38F7" w:rsidP="00E03AEA">
      <w:pPr>
        <w:ind w:left="360"/>
      </w:pPr>
      <w:r w:rsidRPr="000377B2">
        <w:t>…</w:t>
      </w:r>
    </w:p>
    <w:p w:rsidR="00124DDA" w:rsidRPr="000377B2" w:rsidRDefault="00124DDA" w:rsidP="00E03AEA">
      <w:pPr>
        <w:ind w:left="360"/>
      </w:pPr>
    </w:p>
    <w:p w:rsidR="00124DDA" w:rsidRPr="000377B2" w:rsidRDefault="00124DDA" w:rsidP="00E03AEA">
      <w:pPr>
        <w:ind w:left="360"/>
      </w:pPr>
      <w:r w:rsidRPr="000377B2">
        <w:t>Unterschiedliche Verläufe:</w:t>
      </w:r>
    </w:p>
    <w:p w:rsidR="00CA536D" w:rsidRDefault="00262779" w:rsidP="00CA536D">
      <w:pPr>
        <w:ind w:left="360"/>
      </w:pPr>
      <w:r w:rsidRPr="00262779">
        <w:t>Für Teile handeln ist le</w:t>
      </w:r>
      <w:r>
        <w:t>ichte, dafür kann man die gehandelten Ressourcen nicht auf seine Reise mitnehmen</w:t>
      </w:r>
      <w:r w:rsidR="00CA536D">
        <w:t>. &lt;-&gt; Klauen ist dafür schwieriger.</w:t>
      </w:r>
    </w:p>
    <w:p w:rsidR="00830CA2" w:rsidRDefault="00CA536D" w:rsidP="00DC22F5">
      <w:pPr>
        <w:ind w:left="360"/>
      </w:pPr>
      <w:r>
        <w:t>Die drei Freunde haben unterschiedliche Ausbildungen/Jobs und bringen verschiedene Skills mit in die erste Crew.</w:t>
      </w:r>
    </w:p>
    <w:p w:rsidR="00830CA2" w:rsidRDefault="00830CA2" w:rsidP="00460A74">
      <w:pPr>
        <w:ind w:left="360"/>
      </w:pPr>
      <w:r>
        <w:t>Es gibt Zwischensequenzen.</w:t>
      </w:r>
    </w:p>
    <w:p w:rsidR="00830CA2" w:rsidRDefault="00830CA2" w:rsidP="00830CA2">
      <w:pPr>
        <w:ind w:left="360"/>
      </w:pPr>
      <w:r>
        <w:t xml:space="preserve">Die Geschichte ist </w:t>
      </w:r>
      <w:proofErr w:type="spellStart"/>
      <w:r>
        <w:t>geskriptet</w:t>
      </w:r>
      <w:proofErr w:type="spellEnd"/>
      <w:r>
        <w:t>, man kann allerdings verschiedene Routen wählen</w:t>
      </w:r>
      <w:r w:rsidR="00460A74">
        <w:t>.</w:t>
      </w:r>
    </w:p>
    <w:p w:rsidR="00633CA1" w:rsidRDefault="00633CA1" w:rsidP="00633CA1">
      <w:pPr>
        <w:pStyle w:val="berschrift2"/>
      </w:pPr>
      <w:r>
        <w:t>Spielfiguren</w:t>
      </w:r>
    </w:p>
    <w:p w:rsidR="00460A74" w:rsidRDefault="00460A74" w:rsidP="00460A74">
      <w:pPr>
        <w:ind w:left="360"/>
      </w:pPr>
      <w:r>
        <w:t>Hauptcharakter: &lt; Durch User bestimmt &gt; (Standardname: Pete)</w:t>
      </w:r>
    </w:p>
    <w:p w:rsidR="00460A74" w:rsidRDefault="00460A74" w:rsidP="00460A74">
      <w:pPr>
        <w:ind w:left="360"/>
      </w:pPr>
      <w:r>
        <w:t>Hintergrundgeschichte: Aufgewachsen auf Planet P-</w:t>
      </w:r>
      <w:r w:rsidR="00C56F7F">
        <w:t>M</w:t>
      </w:r>
      <w:r>
        <w:t>4</w:t>
      </w:r>
      <w:r w:rsidR="00DC22F5">
        <w:t>, Sklavenarbeit, Mechaniker</w:t>
      </w:r>
    </w:p>
    <w:p w:rsidR="00DC22F5" w:rsidRDefault="00DC22F5" w:rsidP="00460A74">
      <w:pPr>
        <w:ind w:left="360"/>
      </w:pPr>
      <w:r>
        <w:t>Zweck: Hauptcharakter (Schlüsselfigur</w:t>
      </w:r>
      <w:proofErr w:type="gramStart"/>
      <w:r>
        <w:t>) ,</w:t>
      </w:r>
      <w:proofErr w:type="gramEnd"/>
      <w:r>
        <w:t xml:space="preserve"> möchte &lt;</w:t>
      </w:r>
      <w:proofErr w:type="spellStart"/>
      <w:r>
        <w:t>asdfg</w:t>
      </w:r>
      <w:proofErr w:type="spellEnd"/>
      <w:r>
        <w:t>&gt; Corp. vernichten</w:t>
      </w:r>
    </w:p>
    <w:p w:rsidR="00DC22F5" w:rsidRDefault="00DC22F5" w:rsidP="00460A74">
      <w:pPr>
        <w:ind w:left="360"/>
      </w:pPr>
      <w:r>
        <w:t>Steuerung: Spieler</w:t>
      </w:r>
    </w:p>
    <w:p w:rsidR="00DC22F5" w:rsidRDefault="00DC22F5" w:rsidP="00DC22F5">
      <w:pPr>
        <w:ind w:left="360"/>
      </w:pPr>
      <w:r>
        <w:t xml:space="preserve">Fähigkeiten: </w:t>
      </w:r>
      <w:proofErr w:type="spellStart"/>
      <w:r w:rsidR="00207896">
        <w:t>Mechanikerwissen</w:t>
      </w:r>
      <w:proofErr w:type="spellEnd"/>
      <w:r w:rsidR="00207896">
        <w:t xml:space="preserve"> &amp; -</w:t>
      </w:r>
      <w:proofErr w:type="spellStart"/>
      <w:r w:rsidR="00207896">
        <w:t>skills</w:t>
      </w:r>
      <w:proofErr w:type="spellEnd"/>
      <w:r w:rsidR="00207896">
        <w:t>, später Waffen</w:t>
      </w:r>
    </w:p>
    <w:p w:rsidR="00DC22F5" w:rsidRDefault="00207896" w:rsidP="00DC22F5">
      <w:pPr>
        <w:ind w:left="360"/>
      </w:pPr>
      <w:r>
        <w:t>Persönlichkeit:</w:t>
      </w:r>
    </w:p>
    <w:p w:rsidR="00207896" w:rsidRDefault="00207896" w:rsidP="00DC22F5">
      <w:pPr>
        <w:ind w:left="360"/>
      </w:pPr>
      <w:r>
        <w:t>Beziehungen:</w:t>
      </w:r>
    </w:p>
    <w:p w:rsidR="00207896" w:rsidRDefault="00207896" w:rsidP="00207896">
      <w:pPr>
        <w:ind w:left="360"/>
      </w:pPr>
      <w:r>
        <w:t xml:space="preserve">Animations- &amp; Modellierungsstil: </w:t>
      </w:r>
      <w:proofErr w:type="spellStart"/>
      <w:r>
        <w:t>Cel-Shading</w:t>
      </w:r>
      <w:proofErr w:type="spellEnd"/>
      <w:r>
        <w:t>, Dark Cartoon</w:t>
      </w:r>
    </w:p>
    <w:p w:rsidR="00207896" w:rsidRDefault="00207896" w:rsidP="00207896">
      <w:pPr>
        <w:ind w:left="360"/>
      </w:pPr>
      <w:r>
        <w:t>Utensilien/Aktionen: Magnetischer Handschuh, Mechaniker-Equipment</w:t>
      </w:r>
    </w:p>
    <w:p w:rsidR="00207896" w:rsidRDefault="00207896" w:rsidP="00207896">
      <w:pPr>
        <w:ind w:left="360"/>
      </w:pPr>
      <w:r>
        <w:t>Begleiter:  Keine</w:t>
      </w:r>
    </w:p>
    <w:p w:rsidR="00207896" w:rsidRDefault="00207896" w:rsidP="00207896">
      <w:pPr>
        <w:ind w:left="360"/>
      </w:pPr>
      <w:r>
        <w:t>Funktion d. Begleiter: -</w:t>
      </w:r>
    </w:p>
    <w:p w:rsidR="000377B2" w:rsidRDefault="000377B2" w:rsidP="00207896">
      <w:pPr>
        <w:ind w:left="360"/>
      </w:pPr>
    </w:p>
    <w:p w:rsidR="000377B2" w:rsidRPr="00460A74" w:rsidRDefault="000377B2" w:rsidP="00207896">
      <w:pPr>
        <w:ind w:left="360"/>
      </w:pPr>
      <w:r>
        <w:t>Andere Charaktere: Großvater, 3 Freunde, 1 Verräter folgen später</w:t>
      </w:r>
    </w:p>
    <w:p w:rsidR="00313054" w:rsidRDefault="00313054" w:rsidP="00313054">
      <w:pPr>
        <w:pStyle w:val="berschrift1"/>
      </w:pPr>
      <w:r>
        <w:t>Stimmungsbild</w:t>
      </w:r>
    </w:p>
    <w:p w:rsidR="000377B2" w:rsidRDefault="000377B2" w:rsidP="000377B2">
      <w:pPr>
        <w:ind w:left="360"/>
      </w:pPr>
      <w:r>
        <w:t xml:space="preserve">Stimmungsbild: Melancholie, Unterdrückt, zwischendurch </w:t>
      </w:r>
      <w:proofErr w:type="spellStart"/>
      <w:r>
        <w:t>Thrill</w:t>
      </w:r>
      <w:proofErr w:type="spellEnd"/>
      <w:r w:rsidR="00F10F3B">
        <w:t xml:space="preserve"> (Stealth)</w:t>
      </w:r>
    </w:p>
    <w:p w:rsidR="000377B2" w:rsidRDefault="000377B2" w:rsidP="000377B2">
      <w:pPr>
        <w:ind w:left="360"/>
      </w:pPr>
      <w:r>
        <w:t>Spezialeffekte:</w:t>
      </w:r>
    </w:p>
    <w:p w:rsidR="000377B2" w:rsidRDefault="000377B2" w:rsidP="000377B2">
      <w:pPr>
        <w:ind w:left="360"/>
      </w:pPr>
      <w:r>
        <w:t>Musikgenre:</w:t>
      </w:r>
      <w:r w:rsidR="00F10F3B">
        <w:t xml:space="preserve"> Klassik für ruhige Stellen, </w:t>
      </w:r>
      <w:proofErr w:type="spellStart"/>
      <w:r w:rsidR="00F10F3B">
        <w:t>Athmospährische</w:t>
      </w:r>
      <w:proofErr w:type="spellEnd"/>
      <w:r w:rsidR="00F10F3B">
        <w:t xml:space="preserve"> Sounds bzw. tiefe Sounds im Stealth-Parts</w:t>
      </w:r>
    </w:p>
    <w:p w:rsidR="000377B2" w:rsidRDefault="000377B2" w:rsidP="000377B2">
      <w:pPr>
        <w:ind w:left="360"/>
      </w:pPr>
      <w:r>
        <w:t>Farbgebung:</w:t>
      </w:r>
      <w:r w:rsidR="00F10F3B">
        <w:t xml:space="preserve"> </w:t>
      </w:r>
      <w:proofErr w:type="spellStart"/>
      <w:r w:rsidR="009E0549">
        <w:t>Cel-Shading</w:t>
      </w:r>
      <w:proofErr w:type="spellEnd"/>
      <w:r w:rsidR="009E0549">
        <w:t>, Anfangsplanet Stein-, Erd- &amp; Metalltöne, andere Planeten bunt (bzw. passend, andere Planeten werden wahrscheinlich für dieses Projekt den Rahmen sprengen)</w:t>
      </w:r>
    </w:p>
    <w:p w:rsidR="000377B2" w:rsidRDefault="000377B2" w:rsidP="000377B2">
      <w:pPr>
        <w:ind w:left="360"/>
      </w:pPr>
      <w:r>
        <w:t>Objekte/Schlüsselelemente:</w:t>
      </w:r>
      <w:r w:rsidR="009E0549">
        <w:t xml:space="preserve"> Metallelemente zum Aufsammeln, </w:t>
      </w:r>
    </w:p>
    <w:p w:rsidR="00AF6D48" w:rsidRDefault="000377B2" w:rsidP="002D67B0">
      <w:pPr>
        <w:ind w:left="360"/>
      </w:pPr>
      <w:r>
        <w:lastRenderedPageBreak/>
        <w:t>Beleuchtung:</w:t>
      </w:r>
      <w:r w:rsidR="009E0549">
        <w:t xml:space="preserve"> Minen wenig Beleuchtung</w:t>
      </w:r>
    </w:p>
    <w:p w:rsidR="00313054" w:rsidRDefault="00313054" w:rsidP="00AF6D48">
      <w:pPr>
        <w:pStyle w:val="berschrift1"/>
      </w:pPr>
      <w:r>
        <w:t>Spielbeschreibung</w:t>
      </w:r>
    </w:p>
    <w:p w:rsidR="000E63C0" w:rsidRDefault="000E63C0" w:rsidP="000E63C0">
      <w:pPr>
        <w:pStyle w:val="berschrift2"/>
        <w:rPr>
          <w:lang w:val="en"/>
        </w:rPr>
      </w:pPr>
      <w:r>
        <w:t>SpielmechaniK/</w:t>
      </w:r>
      <w:r w:rsidRPr="000E63C0">
        <w:rPr>
          <w:lang w:val="en"/>
        </w:rPr>
        <w:t xml:space="preserve"> </w:t>
      </w:r>
      <w:r>
        <w:rPr>
          <w:lang w:val="en"/>
        </w:rPr>
        <w:t>Gameplay</w:t>
      </w:r>
    </w:p>
    <w:p w:rsidR="00063B8D" w:rsidRDefault="00063B8D" w:rsidP="00063B8D">
      <w:pPr>
        <w:rPr>
          <w:lang w:val="en"/>
        </w:rPr>
      </w:pPr>
    </w:p>
    <w:p w:rsidR="00063B8D" w:rsidRDefault="00063B8D" w:rsidP="00063B8D">
      <w:pPr>
        <w:ind w:left="360"/>
      </w:pPr>
      <w:r w:rsidRPr="00063B8D">
        <w:t>Der Spielfluss wird erhalten,</w:t>
      </w:r>
      <w:r>
        <w:t xml:space="preserve"> indem der Spieler oft zwischen Vorbereitungsphasen (z.B. einem </w:t>
      </w:r>
      <w:proofErr w:type="spellStart"/>
      <w:r>
        <w:t>Skillsystem</w:t>
      </w:r>
      <w:proofErr w:type="spellEnd"/>
      <w:r>
        <w:t>), Dialoge/Handel, Stealth-Gameplay wechselt. Der Spieler merkt anhand von Logeinträgen den Fortschritt der Hauptgeschichte, zusätzlich lernt der Spieler zusätzlich Spielemechaniken.</w:t>
      </w:r>
    </w:p>
    <w:p w:rsidR="00063B8D" w:rsidRDefault="00063B8D" w:rsidP="008E715C">
      <w:pPr>
        <w:ind w:left="360"/>
      </w:pPr>
      <w:r>
        <w:t>Missionen sind die Stealth-Passagen.</w:t>
      </w:r>
      <w:r w:rsidR="008E715C">
        <w:t xml:space="preserve"> Diese Passagen können entweder in einer Assassin-Spielweise (d.h. viele Gegner besiegen) oder einer ruhigeren, spionagemäßige Variante (d.h. Beweise sammeln) unterschieden werden. </w:t>
      </w:r>
      <w:r>
        <w:t xml:space="preserve">Beweise sammeln dauert in der Regel </w:t>
      </w:r>
      <w:proofErr w:type="gramStart"/>
      <w:r>
        <w:t>länger,  während</w:t>
      </w:r>
      <w:proofErr w:type="gramEnd"/>
      <w:r>
        <w:t xml:space="preserve"> der brutalere Weg schwerer ist, dafür aber kürze dauert. Die Verhaltensweise des Spielers </w:t>
      </w:r>
      <w:r w:rsidR="008E715C">
        <w:t>drückt sich ebenfalls in Zusatzmissionen und anderen Events aus.</w:t>
      </w:r>
    </w:p>
    <w:p w:rsidR="008E715C" w:rsidRDefault="008E715C" w:rsidP="008E715C">
      <w:pPr>
        <w:ind w:left="360"/>
      </w:pPr>
      <w:r>
        <w:t>Der Spielstand wird in Checkpoints gespeichert (d.h. vor und nach Missionen, öfters auch während einer Mission), kann aber auch manuell (in Safe-</w:t>
      </w:r>
      <w:proofErr w:type="spellStart"/>
      <w:r>
        <w:t>Zones</w:t>
      </w:r>
      <w:proofErr w:type="spellEnd"/>
      <w:r>
        <w:t xml:space="preserve">) oder </w:t>
      </w:r>
      <w:proofErr w:type="spellStart"/>
      <w:r>
        <w:t>Quicksaves</w:t>
      </w:r>
      <w:proofErr w:type="spellEnd"/>
      <w:r>
        <w:t xml:space="preserve"> gespeichert werden.</w:t>
      </w:r>
    </w:p>
    <w:p w:rsidR="008E715C" w:rsidRDefault="008E715C" w:rsidP="008E715C">
      <w:pPr>
        <w:ind w:left="360"/>
      </w:pPr>
      <w:r>
        <w:t>Der Schwierigkeitsgrad ist abhängig vom Spieler. Er selbst kann entscheiden, ob er den schweren Action-Gameplay nimmt oder er sich für das ruhigere Sammeln von Beweisen widmet.</w:t>
      </w:r>
    </w:p>
    <w:p w:rsidR="009F4639" w:rsidRDefault="008E715C" w:rsidP="002D67B0">
      <w:pPr>
        <w:ind w:left="360"/>
      </w:pPr>
      <w:r>
        <w:t>Auf den Planeten ist der Spieler zu Fuß unterwegs, im Weltall mit einem Space-Piratenschiff.</w:t>
      </w:r>
      <w:r w:rsidR="002D67B0">
        <w:t xml:space="preserve"> Der Zeitverlauf ist in diesem Spiel unwichtig.</w:t>
      </w:r>
    </w:p>
    <w:p w:rsidR="002D67B0" w:rsidRPr="002D67B0" w:rsidRDefault="00913FAC" w:rsidP="002D67B0">
      <w:pPr>
        <w:pStyle w:val="berschrift3"/>
      </w:pPr>
      <w:r>
        <w:t>Spielregeln</w:t>
      </w:r>
    </w:p>
    <w:p w:rsidR="00913FAC" w:rsidRDefault="00913FAC" w:rsidP="00913FAC">
      <w:pPr>
        <w:pStyle w:val="Listenabsatz"/>
        <w:numPr>
          <w:ilvl w:val="0"/>
          <w:numId w:val="4"/>
        </w:numPr>
      </w:pPr>
      <w:r w:rsidRPr="0052666E">
        <w:t>Welche Spielregel gibt es u</w:t>
      </w:r>
      <w:r>
        <w:t xml:space="preserve">nd warum? </w:t>
      </w:r>
    </w:p>
    <w:p w:rsidR="00913FAC" w:rsidRDefault="00913FAC" w:rsidP="00913FAC">
      <w:pPr>
        <w:pStyle w:val="Listenabsatz"/>
        <w:numPr>
          <w:ilvl w:val="0"/>
          <w:numId w:val="4"/>
        </w:numPr>
      </w:pPr>
      <w:r>
        <w:t>Wie beeinflussen die Regeln den Spielfluss?</w:t>
      </w:r>
    </w:p>
    <w:p w:rsidR="00913FAC" w:rsidRDefault="00913FAC" w:rsidP="00913FAC">
      <w:pPr>
        <w:pStyle w:val="Listenabsatz"/>
        <w:numPr>
          <w:ilvl w:val="0"/>
          <w:numId w:val="4"/>
        </w:numPr>
      </w:pPr>
      <w:r>
        <w:t>Gibt es Varianten der Spielregeln?</w:t>
      </w:r>
    </w:p>
    <w:p w:rsidR="00913FAC" w:rsidRDefault="00913FAC" w:rsidP="00913FAC">
      <w:pPr>
        <w:pStyle w:val="Listenabsatz"/>
        <w:numPr>
          <w:ilvl w:val="0"/>
          <w:numId w:val="4"/>
        </w:numPr>
      </w:pPr>
      <w:r>
        <w:t>Wie wird belohnt(negativ/positiv) und wie wird bestraft (negativ/positiv)</w:t>
      </w:r>
    </w:p>
    <w:p w:rsidR="00913FAC" w:rsidRPr="0052666E" w:rsidRDefault="00913FAC" w:rsidP="00913FAC">
      <w:pPr>
        <w:pStyle w:val="Listenabsatz"/>
        <w:numPr>
          <w:ilvl w:val="0"/>
          <w:numId w:val="4"/>
        </w:numPr>
      </w:pPr>
      <w:r>
        <w:t xml:space="preserve">Welches Spielverhalten führt zum Ziel, welches ist destruktiv? </w:t>
      </w:r>
    </w:p>
    <w:p w:rsidR="002E24E7" w:rsidRDefault="002E24E7" w:rsidP="002E24E7">
      <w:pPr>
        <w:pStyle w:val="berschrift3"/>
      </w:pPr>
      <w:r>
        <w:t>Interaktion mit Objekten und Charakteren</w:t>
      </w:r>
    </w:p>
    <w:p w:rsidR="002D67B0" w:rsidRDefault="002D67B0" w:rsidP="002D67B0">
      <w:pPr>
        <w:ind w:left="360"/>
      </w:pPr>
      <w:r>
        <w:t>Primäre Interaktionseinheit ist der Spieler. Dieser kann mit Menschen interagieren (meistens sprechen), Objekte aufheben, Truhen öffnen</w:t>
      </w:r>
      <w:r w:rsidR="00095A03">
        <w:t>, …</w:t>
      </w:r>
    </w:p>
    <w:p w:rsidR="00095A03" w:rsidRDefault="00095A03" w:rsidP="002D67B0">
      <w:pPr>
        <w:ind w:left="360"/>
      </w:pPr>
      <w:r>
        <w:t>Feindliche Einheiten kann der Held angreifen, ausschalten und anschließend auch an einen anderen Ort tragen. Sollte die feindliche Einheit den Spieler bemerken, so können sie Alarm schlagen und ihn angreifen. Sollte der Spieler nach</w:t>
      </w:r>
      <w:r w:rsidR="003C2679">
        <w:t xml:space="preserve">dem er </w:t>
      </w:r>
      <w:r>
        <w:t>ertapp</w:t>
      </w:r>
      <w:r w:rsidR="003C2679">
        <w:t>t wurde</w:t>
      </w:r>
      <w:r>
        <w:t xml:space="preserve"> sich wieder verstecken können, so sind die Wachen besonders aufmerksam (evtl. andere Routen laufen, größerer Sichtradius).</w:t>
      </w:r>
    </w:p>
    <w:p w:rsidR="003C2679" w:rsidRDefault="003C2679" w:rsidP="002D67B0">
      <w:pPr>
        <w:ind w:left="360"/>
      </w:pPr>
      <w:r>
        <w:t>Mithilfe seines Metallhandschuhs und später auch anderen Waffen kann der Spieler die Feinde ausschalten. Eingesammelte Schrauben und anderes metallische Kleinkrams kann der Spieler auf den Feind schießen. Faustkampf ist natürlich auch möglich.</w:t>
      </w:r>
    </w:p>
    <w:p w:rsidR="00095A03" w:rsidRDefault="00095A03" w:rsidP="003E3890">
      <w:pPr>
        <w:ind w:left="360"/>
      </w:pPr>
      <w:r>
        <w:t>Eine besondere Interaktion hat der Metallhandschuh des Helden. Mit ihm kann er Schrauben und andere kleinere, magnetische Dinge an sich ziehen. Für Rätsel können eventuell besondere metallische Objekte eingeführt werden (z.B. Schieberätsel).</w:t>
      </w:r>
    </w:p>
    <w:p w:rsidR="003E3890" w:rsidRDefault="003E3890" w:rsidP="003E3890">
      <w:pPr>
        <w:ind w:left="360"/>
      </w:pPr>
      <w:r>
        <w:lastRenderedPageBreak/>
        <w:t>Feindliche Einheiten folgen in den meisten Fällen einer einfachen Route oder sind an einer einzelnen Position geankert. Wird der Spieler gefunden, so folgen sie einer Path-</w:t>
      </w:r>
      <w:proofErr w:type="spellStart"/>
      <w:r>
        <w:t>finding</w:t>
      </w:r>
      <w:proofErr w:type="spellEnd"/>
      <w:r>
        <w:t xml:space="preserve"> KI, welche vom Sichtfeld der Gegner beeinflusst wird.</w:t>
      </w:r>
    </w:p>
    <w:p w:rsidR="0000090C" w:rsidRDefault="0000090C" w:rsidP="003E3890">
      <w:pPr>
        <w:ind w:left="360"/>
      </w:pPr>
      <w:r>
        <w:t xml:space="preserve">Die meisten </w:t>
      </w:r>
      <w:proofErr w:type="spellStart"/>
      <w:r>
        <w:t>NPC</w:t>
      </w:r>
      <w:proofErr w:type="spellEnd"/>
      <w:r>
        <w:t xml:space="preserve"> sind da, um mit ihnen Dialoge zu führen. Sie können dabei auch eventuell Informationen und Tipps dem Spieler geben, was dazu führt, dass Kommunikation mit den örtlichen Leuten ein Bestandteil von Finden von Beweisen ist.</w:t>
      </w:r>
    </w:p>
    <w:p w:rsidR="0000090C" w:rsidRDefault="0000090C" w:rsidP="003E3890">
      <w:pPr>
        <w:ind w:left="360"/>
      </w:pPr>
      <w:r>
        <w:t xml:space="preserve">Mehrere </w:t>
      </w:r>
      <w:proofErr w:type="spellStart"/>
      <w:r>
        <w:t>NPC</w:t>
      </w:r>
      <w:proofErr w:type="spellEnd"/>
      <w:r>
        <w:t xml:space="preserve"> sind auch zum Handeln fähig oder integraler Bestandteil des Fortschrittssystems (z.B. Forschung von Waffen). Diese </w:t>
      </w:r>
      <w:proofErr w:type="spellStart"/>
      <w:r>
        <w:t>NPCs</w:t>
      </w:r>
      <w:proofErr w:type="spellEnd"/>
      <w:r>
        <w:t xml:space="preserve"> können als Rekruten für das persönliche Schiff des Spielers angeheuert werden und dort neben dem Darbieten ihrer Dienste &amp; Fähigkeiten auch noch diese verbessern.</w:t>
      </w:r>
    </w:p>
    <w:p w:rsidR="00240D8C" w:rsidRDefault="003E3890" w:rsidP="00240D8C">
      <w:pPr>
        <w:ind w:left="360"/>
      </w:pPr>
      <w:r>
        <w:t>Buttons/</w:t>
      </w:r>
      <w:r w:rsidR="00240D8C">
        <w:t>Interaktion:</w:t>
      </w:r>
    </w:p>
    <w:p w:rsidR="00240D8C" w:rsidRDefault="00240D8C" w:rsidP="00240D8C">
      <w:pPr>
        <w:ind w:left="360"/>
      </w:pPr>
      <w:r>
        <w:tab/>
      </w:r>
      <w:proofErr w:type="spellStart"/>
      <w:proofErr w:type="gramStart"/>
      <w:r>
        <w:t>W,A</w:t>
      </w:r>
      <w:proofErr w:type="gramEnd"/>
      <w:r>
        <w:t>,S,D</w:t>
      </w:r>
      <w:proofErr w:type="spellEnd"/>
      <w:r>
        <w:tab/>
        <w:t>Steuerung</w:t>
      </w:r>
    </w:p>
    <w:p w:rsidR="00074A05" w:rsidRDefault="00240D8C" w:rsidP="00240D8C">
      <w:pPr>
        <w:ind w:left="360"/>
      </w:pPr>
      <w:r>
        <w:tab/>
        <w:t xml:space="preserve">E </w:t>
      </w:r>
      <w:r>
        <w:tab/>
      </w:r>
      <w:r>
        <w:tab/>
      </w:r>
      <w:proofErr w:type="spellStart"/>
      <w:r>
        <w:t>Interakion</w:t>
      </w:r>
      <w:proofErr w:type="spellEnd"/>
      <w:r>
        <w:t xml:space="preserve"> (Truhen</w:t>
      </w:r>
      <w:r w:rsidR="00E23D03">
        <w:t>/Türen</w:t>
      </w:r>
      <w:r>
        <w:t xml:space="preserve"> öffnen, Dialog…) </w:t>
      </w:r>
    </w:p>
    <w:p w:rsidR="00E23D03" w:rsidRDefault="00E23D03" w:rsidP="00240D8C">
      <w:pPr>
        <w:ind w:left="360"/>
      </w:pPr>
      <w:r>
        <w:tab/>
      </w:r>
      <w:proofErr w:type="spellStart"/>
      <w:r>
        <w:t>Left</w:t>
      </w:r>
      <w:proofErr w:type="spellEnd"/>
      <w:r>
        <w:t xml:space="preserve"> Click</w:t>
      </w:r>
      <w:r>
        <w:tab/>
        <w:t>Schießen / Angriff</w:t>
      </w:r>
    </w:p>
    <w:p w:rsidR="00E23D03" w:rsidRDefault="00E23D03" w:rsidP="00240D8C">
      <w:pPr>
        <w:ind w:left="360"/>
      </w:pPr>
      <w:r>
        <w:tab/>
        <w:t>Right Click</w:t>
      </w:r>
      <w:r>
        <w:tab/>
        <w:t>Metallobjekte anziehen / Sekundärangriff</w:t>
      </w:r>
    </w:p>
    <w:p w:rsidR="0086736E" w:rsidRDefault="0086736E" w:rsidP="00240D8C">
      <w:pPr>
        <w:ind w:left="360"/>
      </w:pPr>
      <w:r>
        <w:tab/>
        <w:t>Shift</w:t>
      </w:r>
      <w:r>
        <w:tab/>
      </w:r>
      <w:r>
        <w:tab/>
        <w:t>(</w:t>
      </w:r>
      <w:proofErr w:type="spellStart"/>
      <w:r>
        <w:t>Toggle</w:t>
      </w:r>
      <w:proofErr w:type="spellEnd"/>
      <w:r>
        <w:t>) Schleichen</w:t>
      </w:r>
    </w:p>
    <w:p w:rsidR="0086736E" w:rsidRDefault="0086736E" w:rsidP="00240D8C">
      <w:pPr>
        <w:ind w:left="360"/>
      </w:pPr>
      <w:r>
        <w:tab/>
        <w:t>…</w:t>
      </w:r>
    </w:p>
    <w:p w:rsidR="000E63C0" w:rsidRDefault="000E63C0" w:rsidP="000E63C0">
      <w:pPr>
        <w:pStyle w:val="berschrift2"/>
      </w:pPr>
      <w:r>
        <w:t>Spielfeld/Spielumgebung</w:t>
      </w:r>
    </w:p>
    <w:p w:rsidR="005D1338" w:rsidRDefault="005D1338" w:rsidP="005D1338">
      <w:pPr>
        <w:ind w:left="360"/>
      </w:pPr>
      <w:r>
        <w:t xml:space="preserve">Die Spielwelt unterscheidet sich im Weltall und auf den Planeten. Im Weltall wird mit selbstgebauten Raumschiff (zu freigeschalteten Planeten) geflogen (ob automatisch oder manuell steht noch in den Sternen) und auf den Planeten wird dem </w:t>
      </w:r>
      <w:r w:rsidR="00025742">
        <w:t>Helden eine Mini-</w:t>
      </w:r>
      <w:proofErr w:type="spellStart"/>
      <w:r w:rsidR="00025742">
        <w:t>Map</w:t>
      </w:r>
      <w:proofErr w:type="spellEnd"/>
      <w:r w:rsidR="00025742">
        <w:t xml:space="preserve"> gegeben. Allerdings ist diese nicht sehr detailliert und anstatt von </w:t>
      </w:r>
      <w:proofErr w:type="spellStart"/>
      <w:r w:rsidR="00025742">
        <w:t>Questmarker</w:t>
      </w:r>
      <w:proofErr w:type="spellEnd"/>
      <w:r w:rsidR="00025742">
        <w:t xml:space="preserve"> wäre der Ansatz von Viertelnamen, Straßennamen, etc. interessant, da der Spieler in einem Piraten/Spionage-Setting nach „Schätzen“ (oder auch </w:t>
      </w:r>
      <w:proofErr w:type="spellStart"/>
      <w:r w:rsidR="00025742">
        <w:t>NPCs</w:t>
      </w:r>
      <w:proofErr w:type="spellEnd"/>
      <w:r w:rsidR="00025742">
        <w:t>) suchen soll.</w:t>
      </w:r>
    </w:p>
    <w:p w:rsidR="00025742" w:rsidRDefault="00025742" w:rsidP="005D1338">
      <w:pPr>
        <w:ind w:left="360"/>
      </w:pPr>
      <w:r>
        <w:t>Eine offene, generierte Spielwelt wird nicht angestrebt, da auf jedem Planet</w:t>
      </w:r>
      <w:r w:rsidR="00B5706F">
        <w:t>en</w:t>
      </w:r>
      <w:r>
        <w:t xml:space="preserve"> nur </w:t>
      </w:r>
      <w:r w:rsidR="00B5706F">
        <w:t>bestimmte Bereiche besuchbar sind und die Missionen explizit gebaut werden müssen, da nur dadurch eine gute Spielerfahrung erbracht werden kann.</w:t>
      </w:r>
    </w:p>
    <w:p w:rsidR="00B5706F" w:rsidRDefault="00B5706F" w:rsidP="005D1338">
      <w:pPr>
        <w:ind w:left="360"/>
      </w:pPr>
      <w:r>
        <w:t xml:space="preserve">Missionen sind so aufgebaut, dass es oft ein Hauptpfad gibt, das heißt, </w:t>
      </w:r>
      <w:proofErr w:type="gramStart"/>
      <w:r>
        <w:t>das</w:t>
      </w:r>
      <w:proofErr w:type="gramEnd"/>
      <w:r>
        <w:t xml:space="preserve"> dieser der offensichtlichste ist und z.B. sich gut für einen brutalen Playstyle anbietet. Neben diesem Hauptpfad sind oft kleinere Nebenpfade verteilt um Stealth-Gameplay möglich zu machen. Zu dem werden fleißige Spieler belohnt, welche mit </w:t>
      </w:r>
      <w:proofErr w:type="spellStart"/>
      <w:r>
        <w:t>NPC</w:t>
      </w:r>
      <w:proofErr w:type="spellEnd"/>
      <w:r>
        <w:t xml:space="preserve"> geredet haben und durch kleine Questen und ähnliches Hinweise für die Mission erfahren (z.B. PIN-Code für Abkürzungen oder Truhen).</w:t>
      </w:r>
    </w:p>
    <w:p w:rsidR="005A1187" w:rsidRDefault="00B5706F" w:rsidP="005A1187">
      <w:pPr>
        <w:ind w:left="360"/>
      </w:pPr>
      <w:r>
        <w:t xml:space="preserve">Ein weiterer Bestandteil von Missionen ist das Einbauen von kreativen Gameplay-Elementen. So soll sich jede Mission speziell anfühlen und </w:t>
      </w:r>
      <w:proofErr w:type="spellStart"/>
      <w:r>
        <w:t>jedes mal</w:t>
      </w:r>
      <w:proofErr w:type="spellEnd"/>
      <w:r>
        <w:t xml:space="preserve"> den Spieler in bestimmter Weise herausf</w:t>
      </w:r>
      <w:r w:rsidR="008865E3">
        <w:t>or</w:t>
      </w:r>
      <w:r>
        <w:t>de</w:t>
      </w:r>
      <w:r w:rsidR="008865E3">
        <w:t>rt</w:t>
      </w:r>
      <w:r>
        <w:t>.</w:t>
      </w:r>
    </w:p>
    <w:p w:rsidR="005A1187" w:rsidRDefault="005A1187" w:rsidP="005A1187">
      <w:pPr>
        <w:ind w:left="360"/>
      </w:pPr>
      <w:r>
        <w:t>Truhen, Türen, Schalter, etc. sind interaktive Objekte. Grundlage für viele interaktive Objekte ist Magnetismus, wodurch viele Gameplay-Objekte metallisch sein können. Wichtige interaktive Objekte</w:t>
      </w:r>
      <w:r w:rsidR="0034645E">
        <w:t xml:space="preserve"> werden dem Spieler durch kleine Tutorials nahe gebraucht und in späteren Levels dem Spieler in Kombination mit anderen Objekten als komplexe Rätsel gefordert.</w:t>
      </w:r>
    </w:p>
    <w:p w:rsidR="008C2996" w:rsidRDefault="008865E3" w:rsidP="005D1338">
      <w:pPr>
        <w:ind w:left="360"/>
      </w:pPr>
      <w:r>
        <w:t xml:space="preserve">Gestalterische Schlüsselelemente sind metallische Objekte. Da der Spieler viel mit Metall interagieren kann, muss diese auch effektiv umgesetzt werden. Zusätzlich bringt jeder </w:t>
      </w:r>
    </w:p>
    <w:p w:rsidR="008C2996" w:rsidRDefault="008C2996" w:rsidP="005D1338">
      <w:pPr>
        <w:ind w:left="360"/>
      </w:pPr>
      <w:r>
        <w:lastRenderedPageBreak/>
        <w:t xml:space="preserve">General soll das Spiel ein futuristisches, aber comicartiges </w:t>
      </w:r>
      <w:proofErr w:type="spellStart"/>
      <w:r>
        <w:t>Theme</w:t>
      </w:r>
      <w:proofErr w:type="spellEnd"/>
      <w:r>
        <w:t xml:space="preserve"> unterlegen. Durch </w:t>
      </w:r>
      <w:proofErr w:type="spellStart"/>
      <w:r>
        <w:t>Cel-Shading</w:t>
      </w:r>
      <w:proofErr w:type="spellEnd"/>
      <w:r>
        <w:t xml:space="preserve"> und Post-Processing wird die Welt bunt untermalt.</w:t>
      </w:r>
    </w:p>
    <w:p w:rsidR="008865E3" w:rsidRDefault="008865E3" w:rsidP="005D1338">
      <w:pPr>
        <w:ind w:left="360"/>
      </w:pPr>
      <w:r>
        <w:t>Planet bzw. Mission ein bestimmtes thematisches Feature. So soll natürlich auf einem Sandplaneten das generelle Gefühl einer trockenen, heißen Umgebung herrschen, aber vielleicht durch ein paar wenige Oasen Abwechslung eingebaut werden können.</w:t>
      </w:r>
    </w:p>
    <w:p w:rsidR="0034645E" w:rsidRDefault="0034645E" w:rsidP="005D1338">
      <w:pPr>
        <w:ind w:left="360"/>
      </w:pPr>
      <w:r>
        <w:t xml:space="preserve">Wetterveränderungen sind </w:t>
      </w:r>
      <w:proofErr w:type="gramStart"/>
      <w:r>
        <w:t>kein Bestandteils</w:t>
      </w:r>
      <w:proofErr w:type="gramEnd"/>
      <w:r>
        <w:t xml:space="preserve"> des Gameplays. Allerdings können auf bestimmten Planeten besondere Wettergeschehnisse herrschen, welche dann evtl. in das Gameplay aufgenommen wird. Zeitveränderungen sind (erstmal) nicht geplant. Für bestimmte Missionen kann bspw. aber Nacht oder Dämmerung herrschen um gestalterische Abwechslung zu bringen.</w:t>
      </w:r>
    </w:p>
    <w:p w:rsidR="009F4639" w:rsidRDefault="009F4639" w:rsidP="009F4639">
      <w:pPr>
        <w:pStyle w:val="berschrift3"/>
      </w:pPr>
      <w:r>
        <w:t>Gebietsaufteilung</w:t>
      </w:r>
    </w:p>
    <w:p w:rsidR="00DA4968" w:rsidRDefault="000420C9" w:rsidP="000420C9">
      <w:pPr>
        <w:ind w:left="360"/>
      </w:pPr>
      <w:r>
        <w:t xml:space="preserve">Wie bereits angemerkt </w:t>
      </w:r>
      <w:r w:rsidR="00DA4968">
        <w:t xml:space="preserve">besteht die Spielwelt aus mehreren Planeten. Jeder Planet soll dabei ein Abschnitt/Bereich </w:t>
      </w:r>
      <w:proofErr w:type="gramStart"/>
      <w:r w:rsidR="00DA4968">
        <w:t>des Spieler</w:t>
      </w:r>
      <w:proofErr w:type="gramEnd"/>
      <w:r w:rsidR="00DA4968">
        <w:t xml:space="preserve"> darstellen und ein eigenständiges Feeling implementieren, wodurch </w:t>
      </w:r>
      <w:proofErr w:type="spellStart"/>
      <w:r w:rsidR="00DA4968">
        <w:t>NPCs</w:t>
      </w:r>
      <w:proofErr w:type="spellEnd"/>
      <w:r w:rsidR="00DA4968">
        <w:t xml:space="preserve"> </w:t>
      </w:r>
      <w:r w:rsidR="00DA4968">
        <w:t>sich dort dementsprechend verhalten.</w:t>
      </w:r>
    </w:p>
    <w:p w:rsidR="000420C9" w:rsidRDefault="00DA4968" w:rsidP="000420C9">
      <w:pPr>
        <w:ind w:left="360"/>
      </w:pPr>
      <w:r>
        <w:t>Aus einer realistischen Sicht wäre es natürlich sinnvoll, jedem Planeten eigene physikalische Eigenschaften zu geben, aus einer Gameplay-Perspektive aber problematisch und mit großen Aufwand nur umsetzbar. Physikalische Änderung sollen primär aus Gameplay-Gründen angewandt werden.</w:t>
      </w:r>
    </w:p>
    <w:p w:rsidR="00DA4968" w:rsidRDefault="00DA4968" w:rsidP="000420C9">
      <w:pPr>
        <w:ind w:left="360"/>
      </w:pPr>
      <w:r>
        <w:t xml:space="preserve">Die Planeten hängen nicht miteinander zusammen. Sie können betreten werden durch die „World </w:t>
      </w:r>
      <w:proofErr w:type="spellStart"/>
      <w:r>
        <w:t>Map</w:t>
      </w:r>
      <w:proofErr w:type="spellEnd"/>
      <w:r>
        <w:t>“, also dem Reisen mit dem Space-Piratenschiff. Durch sammeln von Materialien kann das Schiff erweitert werden und dadurch neue Planeten freigeschaltet werden.</w:t>
      </w:r>
    </w:p>
    <w:p w:rsidR="00DA4968" w:rsidRDefault="00DA4968" w:rsidP="000420C9">
      <w:pPr>
        <w:ind w:left="360"/>
      </w:pPr>
      <w:r>
        <w:t>Schlüsselorte:</w:t>
      </w:r>
    </w:p>
    <w:p w:rsidR="00DA4968" w:rsidRDefault="00DA4968" w:rsidP="00DA4968">
      <w:pPr>
        <w:ind w:left="360"/>
      </w:pPr>
      <w:r>
        <w:tab/>
        <w:t>…</w:t>
      </w:r>
    </w:p>
    <w:p w:rsidR="00C85B16" w:rsidRPr="0052666E" w:rsidRDefault="00DA4968" w:rsidP="009D5357">
      <w:pPr>
        <w:ind w:left="360"/>
      </w:pPr>
      <w:r>
        <w:t>In Rahmen des Semesters soll erstmal nur der erste Planet P-M4</w:t>
      </w:r>
      <w:r w:rsidR="009D5357">
        <w:t xml:space="preserve"> implementiert werden-</w:t>
      </w:r>
      <w:bookmarkStart w:id="0" w:name="_GoBack"/>
      <w:bookmarkEnd w:id="0"/>
    </w:p>
    <w:p w:rsidR="000E63C0" w:rsidRDefault="000E63C0" w:rsidP="000E63C0">
      <w:pPr>
        <w:pStyle w:val="berschrift2"/>
      </w:pPr>
      <w:r>
        <w:t>Beschreibung der Levels</w:t>
      </w:r>
    </w:p>
    <w:p w:rsidR="009F4639" w:rsidRDefault="009F4639" w:rsidP="009F4639">
      <w:r>
        <w:t>Diese Punkte sollten geklärt werden:</w:t>
      </w:r>
    </w:p>
    <w:p w:rsidR="0026606B" w:rsidRDefault="0026606B" w:rsidP="001C0FD2">
      <w:pPr>
        <w:pStyle w:val="Listenabsatz"/>
        <w:numPr>
          <w:ilvl w:val="0"/>
          <w:numId w:val="7"/>
        </w:numPr>
      </w:pPr>
      <w:r>
        <w:t>Viele Punkte aus Spielfeld/Spielumgebung werden hier für die Level konkretisiert</w:t>
      </w:r>
    </w:p>
    <w:p w:rsidR="0026606B" w:rsidRDefault="00DC7451" w:rsidP="001C0FD2">
      <w:pPr>
        <w:pStyle w:val="Listenabsatz"/>
        <w:numPr>
          <w:ilvl w:val="0"/>
          <w:numId w:val="7"/>
        </w:numPr>
      </w:pPr>
      <w:r>
        <w:t xml:space="preserve">Kurzbeschreibung des Levels! </w:t>
      </w:r>
    </w:p>
    <w:p w:rsidR="0026606B" w:rsidRDefault="00DC7451" w:rsidP="001C0FD2">
      <w:pPr>
        <w:pStyle w:val="Listenabsatz"/>
        <w:numPr>
          <w:ilvl w:val="0"/>
          <w:numId w:val="7"/>
        </w:numPr>
      </w:pPr>
      <w:r>
        <w:t xml:space="preserve">Welchen Zweck erfüllt das Level für das Gesamtziel des Spiels? </w:t>
      </w:r>
    </w:p>
    <w:p w:rsidR="0026606B" w:rsidRDefault="0052666E" w:rsidP="001C0FD2">
      <w:pPr>
        <w:pStyle w:val="Listenabsatz"/>
        <w:numPr>
          <w:ilvl w:val="0"/>
          <w:numId w:val="7"/>
        </w:numPr>
      </w:pPr>
      <w:r w:rsidRPr="0052666E">
        <w:t>W</w:t>
      </w:r>
      <w:r>
        <w:t xml:space="preserve">ie erreicht man das Ziel des Levels? </w:t>
      </w:r>
    </w:p>
    <w:p w:rsidR="0026606B" w:rsidRDefault="0052666E" w:rsidP="001C0FD2">
      <w:pPr>
        <w:pStyle w:val="Listenabsatz"/>
        <w:numPr>
          <w:ilvl w:val="0"/>
          <w:numId w:val="7"/>
        </w:numPr>
      </w:pPr>
      <w:r>
        <w:t>Welche Besonderheiten hat das Level?</w:t>
      </w:r>
    </w:p>
    <w:p w:rsidR="0026606B" w:rsidRDefault="00DC7451" w:rsidP="001C0FD2">
      <w:pPr>
        <w:pStyle w:val="Listenabsatz"/>
        <w:numPr>
          <w:ilvl w:val="0"/>
          <w:numId w:val="7"/>
        </w:numPr>
      </w:pPr>
      <w:r>
        <w:t xml:space="preserve">Karte des Levels. </w:t>
      </w:r>
    </w:p>
    <w:p w:rsidR="0026606B" w:rsidRDefault="00DC7451" w:rsidP="001C0FD2">
      <w:pPr>
        <w:pStyle w:val="Listenabsatz"/>
        <w:numPr>
          <w:ilvl w:val="0"/>
          <w:numId w:val="7"/>
        </w:numPr>
      </w:pPr>
      <w:r>
        <w:t xml:space="preserve">Die Ideallinie des Spielers durch das Level. </w:t>
      </w:r>
    </w:p>
    <w:p w:rsidR="0026606B" w:rsidRDefault="00DC7451" w:rsidP="001C0FD2">
      <w:pPr>
        <w:pStyle w:val="Listenabsatz"/>
        <w:numPr>
          <w:ilvl w:val="0"/>
          <w:numId w:val="7"/>
        </w:numPr>
      </w:pPr>
      <w:r>
        <w:t xml:space="preserve">Was passiert, wenn der Spieler diese Ideallinie verlässt. </w:t>
      </w:r>
    </w:p>
    <w:p w:rsidR="0026606B" w:rsidRDefault="00DC7451" w:rsidP="001C0FD2">
      <w:pPr>
        <w:pStyle w:val="Listenabsatz"/>
        <w:numPr>
          <w:ilvl w:val="0"/>
          <w:numId w:val="7"/>
        </w:numPr>
      </w:pPr>
      <w:r>
        <w:t xml:space="preserve">Bekommt der Spieler </w:t>
      </w:r>
      <w:r w:rsidR="0026606B">
        <w:t>Hinweise,</w:t>
      </w:r>
      <w:r>
        <w:t xml:space="preserve"> wenn er sich verliert/verläuft</w:t>
      </w:r>
      <w:r w:rsidR="0026606B">
        <w:t>?</w:t>
      </w:r>
      <w:r>
        <w:t xml:space="preserve"> </w:t>
      </w:r>
    </w:p>
    <w:p w:rsidR="00C85B16" w:rsidRPr="0052666E" w:rsidRDefault="00F106AF" w:rsidP="001C0FD2">
      <w:pPr>
        <w:pStyle w:val="Listenabsatz"/>
        <w:numPr>
          <w:ilvl w:val="0"/>
          <w:numId w:val="7"/>
        </w:numPr>
      </w:pPr>
      <w:r>
        <w:t>Gibt es ein Training</w:t>
      </w:r>
      <w:r w:rsidR="009309A1">
        <w:t>s</w:t>
      </w:r>
      <w:r>
        <w:t xml:space="preserve">level und wenn ja, was wird wie trainiert? </w:t>
      </w:r>
    </w:p>
    <w:p w:rsidR="000E63C0" w:rsidRDefault="000E63C0" w:rsidP="000E63C0">
      <w:pPr>
        <w:pStyle w:val="berschrift2"/>
        <w:rPr>
          <w:lang w:val="en"/>
        </w:rPr>
      </w:pPr>
      <w:r>
        <w:rPr>
          <w:lang w:val="en"/>
        </w:rPr>
        <w:t>Sound und Musik</w:t>
      </w:r>
    </w:p>
    <w:p w:rsidR="0026606B" w:rsidRDefault="0026606B" w:rsidP="0026606B">
      <w:r>
        <w:t>Diese Punkte sollten geklärt werden:</w:t>
      </w:r>
    </w:p>
    <w:p w:rsidR="0026606B" w:rsidRDefault="0052666E" w:rsidP="001C0FD2">
      <w:pPr>
        <w:pStyle w:val="Listenabsatz"/>
        <w:numPr>
          <w:ilvl w:val="0"/>
          <w:numId w:val="8"/>
        </w:numPr>
      </w:pPr>
      <w:r w:rsidRPr="0052666E">
        <w:t>Welche Spielkomponenten haben Soun</w:t>
      </w:r>
      <w:r>
        <w:t xml:space="preserve">ds und für </w:t>
      </w:r>
      <w:r w:rsidR="009309A1">
        <w:t>welchen Zweck</w:t>
      </w:r>
      <w:r>
        <w:t xml:space="preserve">. </w:t>
      </w:r>
    </w:p>
    <w:p w:rsidR="0026606B" w:rsidRDefault="009309A1" w:rsidP="001C0FD2">
      <w:pPr>
        <w:pStyle w:val="Listenabsatz"/>
        <w:numPr>
          <w:ilvl w:val="0"/>
          <w:numId w:val="8"/>
        </w:numPr>
      </w:pPr>
      <w:r>
        <w:t>Welche Sprache</w:t>
      </w:r>
      <w:r w:rsidR="00D54CAE">
        <w:t>n</w:t>
      </w:r>
      <w:r>
        <w:t xml:space="preserve">/Dialekt wird gesprochen? </w:t>
      </w:r>
    </w:p>
    <w:p w:rsidR="00B079C3" w:rsidRDefault="0052666E" w:rsidP="001C0FD2">
      <w:pPr>
        <w:pStyle w:val="Listenabsatz"/>
        <w:numPr>
          <w:ilvl w:val="0"/>
          <w:numId w:val="8"/>
        </w:numPr>
      </w:pPr>
      <w:r>
        <w:t xml:space="preserve">Wie </w:t>
      </w:r>
      <w:r w:rsidR="00B079C3">
        <w:t>wird</w:t>
      </w:r>
      <w:r>
        <w:t xml:space="preserve"> der Sound </w:t>
      </w:r>
      <w:r w:rsidR="0026606B">
        <w:t xml:space="preserve">entwickelt und </w:t>
      </w:r>
      <w:r>
        <w:t xml:space="preserve">gestaltet. </w:t>
      </w:r>
    </w:p>
    <w:p w:rsidR="00B079C3" w:rsidRDefault="0052666E" w:rsidP="001C0FD2">
      <w:pPr>
        <w:pStyle w:val="Listenabsatz"/>
        <w:numPr>
          <w:ilvl w:val="0"/>
          <w:numId w:val="8"/>
        </w:numPr>
      </w:pPr>
      <w:r>
        <w:t xml:space="preserve">Gibt es eine Hintergrundmusik und wenn ja welche? </w:t>
      </w:r>
    </w:p>
    <w:p w:rsidR="00B079C3" w:rsidRDefault="0052666E" w:rsidP="001C0FD2">
      <w:pPr>
        <w:pStyle w:val="Listenabsatz"/>
        <w:numPr>
          <w:ilvl w:val="0"/>
          <w:numId w:val="8"/>
        </w:numPr>
      </w:pPr>
      <w:r>
        <w:t xml:space="preserve">Welche Atmosphäre soll die gewählte Musik schaffen? </w:t>
      </w:r>
    </w:p>
    <w:p w:rsidR="00C85B16" w:rsidRPr="0052666E" w:rsidRDefault="00BA5AF6" w:rsidP="001C0FD2">
      <w:pPr>
        <w:pStyle w:val="Listenabsatz"/>
        <w:numPr>
          <w:ilvl w:val="0"/>
          <w:numId w:val="8"/>
        </w:numPr>
      </w:pPr>
      <w:r>
        <w:lastRenderedPageBreak/>
        <w:t xml:space="preserve">Wie wird die Musik/der Sound </w:t>
      </w:r>
      <w:r w:rsidR="00933C84">
        <w:t>komponiert und integriert?</w:t>
      </w:r>
    </w:p>
    <w:p w:rsidR="000E63C0" w:rsidRDefault="000E63C0" w:rsidP="000E63C0">
      <w:pPr>
        <w:pStyle w:val="berschrift2"/>
        <w:rPr>
          <w:lang w:val="en"/>
        </w:rPr>
      </w:pPr>
      <w:r>
        <w:rPr>
          <w:lang w:val="en"/>
        </w:rPr>
        <w:t>UI / Controller</w:t>
      </w:r>
    </w:p>
    <w:p w:rsidR="00031C73" w:rsidRDefault="0052666E" w:rsidP="001C0FD2">
      <w:pPr>
        <w:pStyle w:val="Listenabsatz"/>
        <w:numPr>
          <w:ilvl w:val="0"/>
          <w:numId w:val="9"/>
        </w:numPr>
      </w:pPr>
      <w:r w:rsidRPr="0052666E">
        <w:t>Wie interagiert der Spieler m</w:t>
      </w:r>
      <w:r>
        <w:t>it dem Spiel</w:t>
      </w:r>
      <w:r w:rsidR="00031C73">
        <w:t>, d.h. wie bewegt er sich technisch durch das Spiel</w:t>
      </w:r>
      <w:r>
        <w:t xml:space="preserve"> und warum wurde dieser Controller gewählt?</w:t>
      </w:r>
    </w:p>
    <w:p w:rsidR="00031C73" w:rsidRDefault="00031C73" w:rsidP="001C0FD2">
      <w:pPr>
        <w:pStyle w:val="Listenabsatz"/>
        <w:numPr>
          <w:ilvl w:val="0"/>
          <w:numId w:val="9"/>
        </w:numPr>
      </w:pPr>
      <w:r>
        <w:t xml:space="preserve">Wie sieht das GUI aus und welchen Zweck erfüllt es. </w:t>
      </w:r>
    </w:p>
    <w:p w:rsidR="002E24E7" w:rsidRDefault="002E24E7" w:rsidP="001C0FD2">
      <w:pPr>
        <w:pStyle w:val="Listenabsatz"/>
        <w:numPr>
          <w:ilvl w:val="0"/>
          <w:numId w:val="9"/>
        </w:numPr>
      </w:pPr>
      <w:r>
        <w:t>Welche Screens gibt es und welchen Zweck haben sie, wie hängen sie miteinander zusammen?</w:t>
      </w:r>
    </w:p>
    <w:p w:rsidR="00031C73" w:rsidRDefault="00031C73" w:rsidP="001C0FD2">
      <w:pPr>
        <w:pStyle w:val="Listenabsatz"/>
        <w:numPr>
          <w:ilvl w:val="0"/>
          <w:numId w:val="9"/>
        </w:numPr>
      </w:pPr>
      <w:r>
        <w:t>Gibt es ein HUD, und wenn ja, welche Komponenten gibt es?</w:t>
      </w:r>
    </w:p>
    <w:p w:rsidR="00031C73" w:rsidRDefault="0052666E" w:rsidP="001C0FD2">
      <w:pPr>
        <w:pStyle w:val="Listenabsatz"/>
        <w:numPr>
          <w:ilvl w:val="0"/>
          <w:numId w:val="9"/>
        </w:numPr>
      </w:pPr>
      <w:r>
        <w:t xml:space="preserve">Welche Menüs und Untermenüs gibt es für welchen Zweck? </w:t>
      </w:r>
    </w:p>
    <w:p w:rsidR="00031C73" w:rsidRDefault="00F106AF" w:rsidP="001C0FD2">
      <w:pPr>
        <w:pStyle w:val="Listenabsatz"/>
        <w:numPr>
          <w:ilvl w:val="0"/>
          <w:numId w:val="9"/>
        </w:numPr>
      </w:pPr>
      <w:r>
        <w:t xml:space="preserve">Welche Kameraführung gibt es und warum? </w:t>
      </w:r>
    </w:p>
    <w:p w:rsidR="0052666E" w:rsidRDefault="00F106AF" w:rsidP="001C0FD2">
      <w:pPr>
        <w:pStyle w:val="Listenabsatz"/>
        <w:numPr>
          <w:ilvl w:val="0"/>
          <w:numId w:val="9"/>
        </w:numPr>
      </w:pPr>
      <w:r>
        <w:t xml:space="preserve">Gibt es Hilfestellungen und wenn ja wie? </w:t>
      </w:r>
    </w:p>
    <w:p w:rsidR="00F106AF" w:rsidRDefault="00031C73" w:rsidP="00F106AF">
      <w:pPr>
        <w:pStyle w:val="berschrift2"/>
        <w:rPr>
          <w:lang w:val="en"/>
        </w:rPr>
      </w:pPr>
      <w:r>
        <w:rPr>
          <w:lang w:val="en"/>
        </w:rPr>
        <w:t xml:space="preserve">Rolle der </w:t>
      </w:r>
      <w:r w:rsidR="00F106AF">
        <w:rPr>
          <w:lang w:val="en"/>
        </w:rPr>
        <w:t>KI</w:t>
      </w:r>
    </w:p>
    <w:p w:rsidR="00031C73" w:rsidRDefault="00F106AF" w:rsidP="001C0FD2">
      <w:pPr>
        <w:pStyle w:val="Listenabsatz"/>
        <w:numPr>
          <w:ilvl w:val="0"/>
          <w:numId w:val="10"/>
        </w:numPr>
      </w:pPr>
      <w:r w:rsidRPr="00F106AF">
        <w:t>Welche Funktionen übernimmt die K</w:t>
      </w:r>
      <w:r>
        <w:t>I</w:t>
      </w:r>
      <w:r w:rsidR="00031C73">
        <w:t xml:space="preserve">? </w:t>
      </w:r>
    </w:p>
    <w:p w:rsidR="00031C73" w:rsidRDefault="00F106AF" w:rsidP="001C0FD2">
      <w:pPr>
        <w:pStyle w:val="Listenabsatz"/>
        <w:numPr>
          <w:ilvl w:val="0"/>
          <w:numId w:val="10"/>
        </w:numPr>
      </w:pPr>
      <w:r>
        <w:t xml:space="preserve">Welche KI Module haben Feinde, allg. NPCs. </w:t>
      </w:r>
    </w:p>
    <w:p w:rsidR="00F106AF" w:rsidRDefault="00F106AF" w:rsidP="001C0FD2">
      <w:pPr>
        <w:pStyle w:val="Listenabsatz"/>
        <w:numPr>
          <w:ilvl w:val="0"/>
          <w:numId w:val="10"/>
        </w:numPr>
      </w:pPr>
      <w:r>
        <w:t>Wie wird der Spieler durch KI unterstützt z.B. Hilfestellung bei Pfadfindung oder Entscheidungsfindung.</w:t>
      </w:r>
    </w:p>
    <w:p w:rsidR="008F7C45" w:rsidRDefault="008F7C45" w:rsidP="008F7C45">
      <w:pPr>
        <w:pStyle w:val="berschrift2"/>
        <w:rPr>
          <w:lang w:val="en"/>
        </w:rPr>
      </w:pPr>
      <w:r>
        <w:rPr>
          <w:lang w:val="en"/>
        </w:rPr>
        <w:t>Rolle der Physik</w:t>
      </w:r>
    </w:p>
    <w:p w:rsidR="008F7C45" w:rsidRDefault="008F7C45" w:rsidP="008F7C45">
      <w:pPr>
        <w:pStyle w:val="Listenabsatz"/>
        <w:numPr>
          <w:ilvl w:val="0"/>
          <w:numId w:val="10"/>
        </w:numPr>
      </w:pPr>
      <w:r w:rsidRPr="00F106AF">
        <w:t>Welche</w:t>
      </w:r>
      <w:r w:rsidR="00E76E00">
        <w:t xml:space="preserve">n Stellenwert </w:t>
      </w:r>
      <w:r w:rsidRPr="00F106AF">
        <w:t xml:space="preserve">übernimmt die </w:t>
      </w:r>
      <w:r w:rsidR="00CA3B40">
        <w:t>Physik</w:t>
      </w:r>
      <w:r>
        <w:t xml:space="preserve">? </w:t>
      </w:r>
    </w:p>
    <w:p w:rsidR="008F7C45" w:rsidRDefault="008F7C45" w:rsidP="008F7C45">
      <w:pPr>
        <w:pStyle w:val="Listenabsatz"/>
        <w:numPr>
          <w:ilvl w:val="0"/>
          <w:numId w:val="10"/>
        </w:numPr>
      </w:pPr>
      <w:r>
        <w:t xml:space="preserve">Welche </w:t>
      </w:r>
      <w:r w:rsidR="00CA3B40">
        <w:t>speziellen physikalischen Effekte sollen integriert werden (Wettersimulation, Wasser, Explosionen, Skifahren auf Schnee)</w:t>
      </w:r>
      <w:r>
        <w:t xml:space="preserve"> </w:t>
      </w:r>
    </w:p>
    <w:p w:rsidR="008F7C45" w:rsidRDefault="00CA3B40" w:rsidP="00E76E00">
      <w:pPr>
        <w:pStyle w:val="Listenabsatz"/>
        <w:numPr>
          <w:ilvl w:val="0"/>
          <w:numId w:val="10"/>
        </w:numPr>
      </w:pPr>
      <w:r>
        <w:t>Soll die Physik realistisch sein oder abgewandelt (auf einem fernen Planenten)</w:t>
      </w:r>
      <w:r w:rsidR="008F7C45">
        <w:t>.</w:t>
      </w:r>
    </w:p>
    <w:p w:rsidR="00712ACF" w:rsidRDefault="00816E50" w:rsidP="00E03AEA">
      <w:pPr>
        <w:pStyle w:val="Listenabsatz"/>
        <w:numPr>
          <w:ilvl w:val="0"/>
          <w:numId w:val="10"/>
        </w:numPr>
      </w:pPr>
      <w:r>
        <w:t xml:space="preserve">Welche Beleuchtungsmodelle gibt es? </w:t>
      </w:r>
    </w:p>
    <w:p w:rsidR="001B1EB8" w:rsidRPr="00F106AF" w:rsidRDefault="001B1EB8" w:rsidP="00E76E00">
      <w:pPr>
        <w:pStyle w:val="Listenabsatz"/>
        <w:numPr>
          <w:ilvl w:val="0"/>
          <w:numId w:val="10"/>
        </w:numPr>
      </w:pPr>
      <w:r>
        <w:t>Kollisionsverhalten?</w:t>
      </w:r>
    </w:p>
    <w:p w:rsidR="00B079C3" w:rsidRDefault="00E805FC" w:rsidP="00B079C3">
      <w:pPr>
        <w:pStyle w:val="berschrift1"/>
      </w:pPr>
      <w:r>
        <w:t>Organisation der Entwicklung</w:t>
      </w:r>
    </w:p>
    <w:p w:rsidR="00E805FC" w:rsidRDefault="00E805FC" w:rsidP="00E805FC">
      <w:pPr>
        <w:pStyle w:val="berschrift2"/>
      </w:pPr>
      <w:r>
        <w:t>Team</w:t>
      </w:r>
    </w:p>
    <w:p w:rsidR="00F234A3" w:rsidRDefault="00F234A3" w:rsidP="001C0FD2">
      <w:pPr>
        <w:pStyle w:val="Listenabsatz"/>
        <w:numPr>
          <w:ilvl w:val="0"/>
          <w:numId w:val="13"/>
        </w:numPr>
      </w:pPr>
      <w:r>
        <w:t>Wie ist das Entwicklerteam organisiert?</w:t>
      </w:r>
    </w:p>
    <w:p w:rsidR="008E36FD" w:rsidRDefault="003757AC" w:rsidP="001C0FD2">
      <w:pPr>
        <w:pStyle w:val="Listenabsatz"/>
        <w:numPr>
          <w:ilvl w:val="0"/>
          <w:numId w:val="13"/>
        </w:numPr>
      </w:pPr>
      <w:r>
        <w:t>Welche Rollen haben die einzelnen Entwickler und warum</w:t>
      </w:r>
      <w:r w:rsidR="00ED326E">
        <w:t xml:space="preserve"> (Kompetenzen)</w:t>
      </w:r>
      <w:r>
        <w:t>?</w:t>
      </w:r>
    </w:p>
    <w:p w:rsidR="00C7545D" w:rsidRDefault="00C7545D" w:rsidP="001C0FD2">
      <w:pPr>
        <w:pStyle w:val="Listenabsatz"/>
        <w:numPr>
          <w:ilvl w:val="0"/>
          <w:numId w:val="13"/>
        </w:numPr>
      </w:pPr>
      <w:r>
        <w:t>Wie ist die Arbeitsauslastung der einzelnen Entwickler geplant?</w:t>
      </w:r>
    </w:p>
    <w:p w:rsidR="00E805FC" w:rsidRDefault="00E805FC" w:rsidP="00E805FC">
      <w:pPr>
        <w:pStyle w:val="berschrift3"/>
      </w:pPr>
      <w:r>
        <w:t>Realisierungsfahrplan</w:t>
      </w:r>
    </w:p>
    <w:p w:rsidR="00E805FC" w:rsidRDefault="00E805FC" w:rsidP="00E805FC">
      <w:pPr>
        <w:pStyle w:val="Listenabsatz"/>
        <w:numPr>
          <w:ilvl w:val="0"/>
          <w:numId w:val="13"/>
        </w:numPr>
      </w:pPr>
      <w:r>
        <w:t>Welche technischen Hilfsmittel sollen für die Entwicklung genutzt werden?</w:t>
      </w:r>
    </w:p>
    <w:p w:rsidR="00E805FC" w:rsidRDefault="00E805FC" w:rsidP="00E805FC">
      <w:pPr>
        <w:pStyle w:val="Listenabsatz"/>
        <w:numPr>
          <w:ilvl w:val="1"/>
          <w:numId w:val="13"/>
        </w:numPr>
      </w:pPr>
      <w:r>
        <w:t>Entwicklungshardware und Software</w:t>
      </w:r>
    </w:p>
    <w:p w:rsidR="00E805FC" w:rsidRDefault="00E805FC" w:rsidP="00E805FC">
      <w:pPr>
        <w:pStyle w:val="Listenabsatz"/>
        <w:numPr>
          <w:ilvl w:val="0"/>
          <w:numId w:val="13"/>
        </w:numPr>
      </w:pPr>
      <w:r>
        <w:t>Welche technischen Hilfsmittel sollen genutzt werden, um sich zu organisieren</w:t>
      </w:r>
    </w:p>
    <w:p w:rsidR="00E805FC" w:rsidRDefault="00E805FC" w:rsidP="00E805FC">
      <w:pPr>
        <w:pStyle w:val="Listenabsatz"/>
        <w:numPr>
          <w:ilvl w:val="1"/>
          <w:numId w:val="13"/>
        </w:numPr>
      </w:pPr>
      <w:r>
        <w:t>Zeitplan</w:t>
      </w:r>
    </w:p>
    <w:p w:rsidR="00E805FC" w:rsidRDefault="00E805FC" w:rsidP="00E805FC">
      <w:pPr>
        <w:pStyle w:val="Listenabsatz"/>
        <w:numPr>
          <w:ilvl w:val="1"/>
          <w:numId w:val="13"/>
        </w:numPr>
      </w:pPr>
      <w:r>
        <w:t>Zusammenführung der Entwicklungsergebnisse</w:t>
      </w:r>
    </w:p>
    <w:p w:rsidR="00E805FC" w:rsidRPr="00E805FC" w:rsidRDefault="00E805FC" w:rsidP="00E805FC">
      <w:pPr>
        <w:pStyle w:val="Listenabsatz"/>
        <w:numPr>
          <w:ilvl w:val="1"/>
          <w:numId w:val="13"/>
        </w:numPr>
      </w:pPr>
      <w:r>
        <w:t>Kommunikation mit Auftraggeber und anderen</w:t>
      </w:r>
    </w:p>
    <w:p w:rsidR="008643E1" w:rsidRDefault="00E805FC" w:rsidP="008643E1">
      <w:pPr>
        <w:pStyle w:val="berschrift3"/>
      </w:pPr>
      <w:r>
        <w:t>Arbeitspakete und Meilensteine</w:t>
      </w:r>
    </w:p>
    <w:p w:rsidR="008643E1" w:rsidRDefault="008643E1" w:rsidP="008643E1">
      <w:pPr>
        <w:pStyle w:val="Listenabsatz"/>
        <w:numPr>
          <w:ilvl w:val="0"/>
          <w:numId w:val="15"/>
        </w:numPr>
      </w:pPr>
      <w:r>
        <w:t xml:space="preserve">Wann soll das Spiel fertig sein? </w:t>
      </w:r>
    </w:p>
    <w:p w:rsidR="008643E1" w:rsidRDefault="008643E1" w:rsidP="008643E1">
      <w:pPr>
        <w:pStyle w:val="Listenabsatz"/>
        <w:numPr>
          <w:ilvl w:val="0"/>
          <w:numId w:val="15"/>
        </w:numPr>
      </w:pPr>
      <w:r>
        <w:t>Wann soll die Betaversion fertig sein und wie lange dauert die Testphase vor der Markteinführung?</w:t>
      </w:r>
    </w:p>
    <w:p w:rsidR="008643E1" w:rsidRDefault="008643E1" w:rsidP="008643E1">
      <w:pPr>
        <w:pStyle w:val="Listenabsatz"/>
        <w:numPr>
          <w:ilvl w:val="0"/>
          <w:numId w:val="15"/>
        </w:numPr>
      </w:pPr>
      <w:r>
        <w:t>Welche Zwischenziele</w:t>
      </w:r>
      <w:r w:rsidR="00377EF4">
        <w:t>/Meilensteine</w:t>
      </w:r>
      <w:r>
        <w:t xml:space="preserve"> gibt es?</w:t>
      </w:r>
    </w:p>
    <w:p w:rsidR="008643E1" w:rsidRDefault="008643E1" w:rsidP="008643E1">
      <w:pPr>
        <w:pStyle w:val="Listenabsatz"/>
        <w:numPr>
          <w:ilvl w:val="0"/>
          <w:numId w:val="15"/>
        </w:numPr>
      </w:pPr>
      <w:r>
        <w:t>Welche Aufgabenpakete gibt es und wer übernimmt welche Aufgaben?</w:t>
      </w:r>
    </w:p>
    <w:p w:rsidR="008643E1" w:rsidRDefault="00520A73" w:rsidP="008643E1">
      <w:pPr>
        <w:pStyle w:val="Listenabsatz"/>
        <w:numPr>
          <w:ilvl w:val="0"/>
          <w:numId w:val="15"/>
        </w:numPr>
      </w:pPr>
      <w:r>
        <w:t>Priorisierung</w:t>
      </w:r>
      <w:r w:rsidR="008643E1">
        <w:t xml:space="preserve"> der Aufgaben</w:t>
      </w:r>
    </w:p>
    <w:p w:rsidR="008643E1" w:rsidRDefault="008643E1" w:rsidP="008643E1">
      <w:pPr>
        <w:pStyle w:val="Listenabsatz"/>
        <w:numPr>
          <w:ilvl w:val="0"/>
          <w:numId w:val="15"/>
        </w:numPr>
      </w:pPr>
      <w:r>
        <w:t xml:space="preserve">Bewertung der Aufgaben bzgl. Unsicherheit </w:t>
      </w:r>
    </w:p>
    <w:p w:rsidR="008643E1" w:rsidRDefault="008643E1" w:rsidP="008643E1">
      <w:pPr>
        <w:pStyle w:val="Listenabsatz"/>
        <w:numPr>
          <w:ilvl w:val="1"/>
          <w:numId w:val="15"/>
        </w:numPr>
      </w:pPr>
      <w:r>
        <w:t xml:space="preserve">Ob technisch realisierbar </w:t>
      </w:r>
    </w:p>
    <w:p w:rsidR="008643E1" w:rsidRDefault="008643E1" w:rsidP="008643E1">
      <w:pPr>
        <w:pStyle w:val="Listenabsatz"/>
        <w:numPr>
          <w:ilvl w:val="1"/>
          <w:numId w:val="15"/>
        </w:numPr>
      </w:pPr>
      <w:r>
        <w:lastRenderedPageBreak/>
        <w:t>Ob zeitlich realisierbar</w:t>
      </w:r>
    </w:p>
    <w:p w:rsidR="008643E1" w:rsidRDefault="008643E1" w:rsidP="00377EF4">
      <w:pPr>
        <w:pStyle w:val="Listenabsatz"/>
        <w:numPr>
          <w:ilvl w:val="0"/>
          <w:numId w:val="15"/>
        </w:numPr>
      </w:pPr>
      <w:r>
        <w:t>Wie sind die Aufgaben zeitlich synchronisiert damit alle Ressourcen sinnvoll genutzt werden?</w:t>
      </w:r>
    </w:p>
    <w:p w:rsidR="008643E1" w:rsidRPr="008643E1" w:rsidRDefault="00377EF4" w:rsidP="008643E1">
      <w:pPr>
        <w:pStyle w:val="Listenabsatz"/>
        <w:numPr>
          <w:ilvl w:val="0"/>
          <w:numId w:val="15"/>
        </w:numPr>
      </w:pPr>
      <w:r>
        <w:t>Anfertigung eines Gantt Charts</w:t>
      </w:r>
    </w:p>
    <w:p w:rsidR="00E805FC" w:rsidRDefault="00E805FC" w:rsidP="00E805FC">
      <w:pPr>
        <w:pStyle w:val="berschrift3"/>
      </w:pPr>
      <w:r>
        <w:t>Kosten und Finanzierung</w:t>
      </w:r>
    </w:p>
    <w:p w:rsidR="00D419A8" w:rsidRDefault="00D419A8" w:rsidP="00D419A8">
      <w:pPr>
        <w:pStyle w:val="Listenabsatz"/>
        <w:numPr>
          <w:ilvl w:val="0"/>
          <w:numId w:val="16"/>
        </w:numPr>
      </w:pPr>
      <w:r w:rsidRPr="00D419A8">
        <w:t xml:space="preserve">Welche Entwicklungskosten entstehen? Hängt </w:t>
      </w:r>
      <w:r>
        <w:t xml:space="preserve">im Wesentlichen </w:t>
      </w:r>
      <w:r w:rsidRPr="00D419A8">
        <w:t>von Z</w:t>
      </w:r>
      <w:r>
        <w:t xml:space="preserve">eitplan und Manpower ab. </w:t>
      </w:r>
    </w:p>
    <w:p w:rsidR="00D419A8" w:rsidRPr="00D419A8" w:rsidRDefault="00414FD1" w:rsidP="00D419A8">
      <w:pPr>
        <w:pStyle w:val="Listenabsatz"/>
        <w:numPr>
          <w:ilvl w:val="0"/>
          <w:numId w:val="16"/>
        </w:numPr>
      </w:pPr>
      <w:r>
        <w:t xml:space="preserve">Wer finanziert die Entwicklung zu welchen Konditionen? </w:t>
      </w:r>
    </w:p>
    <w:sectPr w:rsidR="00D419A8" w:rsidRPr="00D419A8" w:rsidSect="00CB6CC1">
      <w:headerReference w:type="default" r:id="rId9"/>
      <w:footerReference w:type="even" r:id="rId10"/>
      <w:footerReference w:type="default" r:id="rId11"/>
      <w:headerReference w:type="first" r:id="rId12"/>
      <w:pgSz w:w="11906" w:h="16838"/>
      <w:pgMar w:top="1418" w:right="1134" w:bottom="1134"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8E3" w:rsidRDefault="006F68E3" w:rsidP="00C5341D">
      <w:r>
        <w:separator/>
      </w:r>
    </w:p>
    <w:p w:rsidR="006F68E3" w:rsidRDefault="006F68E3" w:rsidP="00C5341D"/>
    <w:p w:rsidR="006F68E3" w:rsidRDefault="006F68E3" w:rsidP="00C5341D"/>
    <w:p w:rsidR="006F68E3" w:rsidRDefault="006F68E3" w:rsidP="00C5341D"/>
    <w:p w:rsidR="006F68E3" w:rsidRDefault="006F68E3" w:rsidP="00C5341D"/>
    <w:p w:rsidR="006F68E3" w:rsidRDefault="006F68E3" w:rsidP="00C5341D"/>
    <w:p w:rsidR="006F68E3" w:rsidRDefault="006F68E3"/>
    <w:p w:rsidR="006F68E3" w:rsidRDefault="006F68E3" w:rsidP="00AA7D18"/>
    <w:p w:rsidR="006F68E3" w:rsidRDefault="006F68E3" w:rsidP="00AA7D18"/>
    <w:p w:rsidR="006F68E3" w:rsidRDefault="006F68E3" w:rsidP="003951DB"/>
    <w:p w:rsidR="006F68E3" w:rsidRDefault="006F68E3" w:rsidP="003951DB"/>
    <w:p w:rsidR="006F68E3" w:rsidRDefault="006F68E3" w:rsidP="00786E35"/>
  </w:endnote>
  <w:endnote w:type="continuationSeparator" w:id="0">
    <w:p w:rsidR="006F68E3" w:rsidRDefault="006F68E3" w:rsidP="00C5341D">
      <w:r>
        <w:continuationSeparator/>
      </w:r>
    </w:p>
    <w:p w:rsidR="006F68E3" w:rsidRDefault="006F68E3" w:rsidP="00C5341D"/>
    <w:p w:rsidR="006F68E3" w:rsidRDefault="006F68E3" w:rsidP="00C5341D"/>
    <w:p w:rsidR="006F68E3" w:rsidRDefault="006F68E3" w:rsidP="00C5341D"/>
    <w:p w:rsidR="006F68E3" w:rsidRDefault="006F68E3" w:rsidP="00C5341D"/>
    <w:p w:rsidR="006F68E3" w:rsidRDefault="006F68E3" w:rsidP="00C5341D"/>
    <w:p w:rsidR="006F68E3" w:rsidRDefault="006F68E3"/>
    <w:p w:rsidR="006F68E3" w:rsidRDefault="006F68E3" w:rsidP="00AA7D18"/>
    <w:p w:rsidR="006F68E3" w:rsidRDefault="006F68E3" w:rsidP="00AA7D18"/>
    <w:p w:rsidR="006F68E3" w:rsidRDefault="006F68E3" w:rsidP="003951DB"/>
    <w:p w:rsidR="006F68E3" w:rsidRDefault="006F68E3" w:rsidP="003951DB"/>
    <w:p w:rsidR="006F68E3" w:rsidRDefault="006F68E3" w:rsidP="00786E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2F5" w:rsidRDefault="00DC22F5" w:rsidP="00C5341D">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DC22F5" w:rsidRDefault="00DC22F5" w:rsidP="00C5341D">
    <w:pPr>
      <w:pStyle w:val="Fuzeile"/>
    </w:pPr>
  </w:p>
  <w:p w:rsidR="00DC22F5" w:rsidRDefault="00DC22F5" w:rsidP="00C5341D"/>
  <w:p w:rsidR="00DC22F5" w:rsidRDefault="00DC22F5" w:rsidP="00AA7D18"/>
  <w:p w:rsidR="00DC22F5" w:rsidRDefault="00DC22F5" w:rsidP="00AA7D18"/>
  <w:p w:rsidR="00DC22F5" w:rsidRDefault="00DC22F5" w:rsidP="003951DB"/>
  <w:p w:rsidR="00DC22F5" w:rsidRDefault="00DC22F5" w:rsidP="003951DB"/>
  <w:p w:rsidR="00DC22F5" w:rsidRDefault="00DC22F5" w:rsidP="00786E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2F5" w:rsidRDefault="00DC22F5" w:rsidP="00335F8D">
    <w:pPr>
      <w:pStyle w:val="Fuzeile"/>
    </w:pPr>
    <w:r>
      <w:rPr>
        <w:rStyle w:val="Seitenzahl"/>
      </w:rPr>
      <w:fldChar w:fldCharType="begin"/>
    </w:r>
    <w:r>
      <w:rPr>
        <w:rStyle w:val="Seitenzahl"/>
      </w:rPr>
      <w:instrText xml:space="preserve">PAGE  </w:instrText>
    </w:r>
    <w:r>
      <w:rPr>
        <w:rStyle w:val="Seitenzahl"/>
      </w:rPr>
      <w:fldChar w:fldCharType="separate"/>
    </w:r>
    <w:r w:rsidR="00207896">
      <w:rPr>
        <w:rStyle w:val="Seitenzahl"/>
        <w:noProof/>
      </w:rPr>
      <w:t>6</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8E3" w:rsidRDefault="006F68E3" w:rsidP="00786E35">
      <w:r>
        <w:separator/>
      </w:r>
    </w:p>
  </w:footnote>
  <w:footnote w:type="continuationSeparator" w:id="0">
    <w:p w:rsidR="006F68E3" w:rsidRDefault="006F68E3" w:rsidP="00C5341D">
      <w:r>
        <w:continuationSeparator/>
      </w:r>
    </w:p>
    <w:p w:rsidR="006F68E3" w:rsidRDefault="006F68E3" w:rsidP="00C5341D"/>
    <w:p w:rsidR="006F68E3" w:rsidRDefault="006F68E3" w:rsidP="00C5341D"/>
    <w:p w:rsidR="006F68E3" w:rsidRDefault="006F68E3" w:rsidP="00C5341D"/>
    <w:p w:rsidR="006F68E3" w:rsidRDefault="006F68E3" w:rsidP="00C5341D"/>
    <w:p w:rsidR="006F68E3" w:rsidRDefault="006F68E3" w:rsidP="00C5341D"/>
    <w:p w:rsidR="006F68E3" w:rsidRDefault="006F68E3"/>
    <w:p w:rsidR="006F68E3" w:rsidRDefault="006F68E3" w:rsidP="00AA7D18"/>
    <w:p w:rsidR="006F68E3" w:rsidRDefault="006F68E3" w:rsidP="00AA7D18"/>
    <w:p w:rsidR="006F68E3" w:rsidRDefault="006F68E3" w:rsidP="003951DB"/>
    <w:p w:rsidR="006F68E3" w:rsidRDefault="006F68E3" w:rsidP="003951DB"/>
    <w:p w:rsidR="006F68E3" w:rsidRDefault="006F68E3" w:rsidP="00786E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2F5" w:rsidRPr="00CB6CC1" w:rsidRDefault="00DC22F5" w:rsidP="00CB6CC1">
    <w:pPr>
      <w:pStyle w:val="Fuzeile"/>
      <w:rPr>
        <w:color w:val="A6A6A6" w:themeColor="background1" w:themeShade="A6"/>
        <w:sz w:val="16"/>
      </w:rPr>
    </w:pPr>
    <w:r w:rsidRPr="00CB6CC1">
      <w:rPr>
        <w:color w:val="A6A6A6" w:themeColor="background1" w:themeShade="A6"/>
        <w:sz w:val="16"/>
      </w:rPr>
      <w:t>Game Design Dokument – Christoph Bichlmeier, Hochschule Kempten</w:t>
    </w:r>
    <w:r>
      <w:rPr>
        <w:color w:val="A6A6A6" w:themeColor="background1" w:themeShade="A6"/>
        <w:sz w:val="16"/>
      </w:rPr>
      <w:br/>
      <w:t>___________________________________________________________________ ___ ___ ___ __ 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2F5" w:rsidRDefault="00DC22F5">
    <w:pPr>
      <w:pStyle w:val="Kopfzeile"/>
    </w:pPr>
    <w:r>
      <w:rPr>
        <w:noProof/>
      </w:rPr>
      <w:drawing>
        <wp:anchor distT="0" distB="0" distL="114300" distR="114300" simplePos="0" relativeHeight="251658240" behindDoc="0" locked="0" layoutInCell="1" allowOverlap="1">
          <wp:simplePos x="0" y="0"/>
          <wp:positionH relativeFrom="margin">
            <wp:posOffset>3970020</wp:posOffset>
          </wp:positionH>
          <wp:positionV relativeFrom="margin">
            <wp:posOffset>-665480</wp:posOffset>
          </wp:positionV>
          <wp:extent cx="1841500" cy="810260"/>
          <wp:effectExtent l="0" t="0" r="6350" b="8890"/>
          <wp:wrapSquare wrapText="bothSides"/>
          <wp:docPr id="5"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0px-Logo_Hochschule_Kempten_sv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1500" cy="8102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B486C9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220D38"/>
    <w:multiLevelType w:val="hybridMultilevel"/>
    <w:tmpl w:val="AC888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171E19"/>
    <w:multiLevelType w:val="hybridMultilevel"/>
    <w:tmpl w:val="AC2245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FA1561"/>
    <w:multiLevelType w:val="hybridMultilevel"/>
    <w:tmpl w:val="F3DA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63487B"/>
    <w:multiLevelType w:val="hybridMultilevel"/>
    <w:tmpl w:val="D9BC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04329B"/>
    <w:multiLevelType w:val="hybridMultilevel"/>
    <w:tmpl w:val="53C0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4D0BFC"/>
    <w:multiLevelType w:val="multilevel"/>
    <w:tmpl w:val="8D568A5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49C0394"/>
    <w:multiLevelType w:val="hybridMultilevel"/>
    <w:tmpl w:val="C3C27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256E55"/>
    <w:multiLevelType w:val="hybridMultilevel"/>
    <w:tmpl w:val="E6420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150F7A"/>
    <w:multiLevelType w:val="hybridMultilevel"/>
    <w:tmpl w:val="DB6EA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31335D"/>
    <w:multiLevelType w:val="hybridMultilevel"/>
    <w:tmpl w:val="57C459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E87C5E"/>
    <w:multiLevelType w:val="hybridMultilevel"/>
    <w:tmpl w:val="03809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8336F8"/>
    <w:multiLevelType w:val="hybridMultilevel"/>
    <w:tmpl w:val="F8404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D632F8"/>
    <w:multiLevelType w:val="hybridMultilevel"/>
    <w:tmpl w:val="4418A3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9576A6E"/>
    <w:multiLevelType w:val="hybridMultilevel"/>
    <w:tmpl w:val="8CDEC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B7659A"/>
    <w:multiLevelType w:val="hybridMultilevel"/>
    <w:tmpl w:val="1DEA1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5"/>
  </w:num>
  <w:num w:numId="6">
    <w:abstractNumId w:val="15"/>
  </w:num>
  <w:num w:numId="7">
    <w:abstractNumId w:val="12"/>
  </w:num>
  <w:num w:numId="8">
    <w:abstractNumId w:val="8"/>
  </w:num>
  <w:num w:numId="9">
    <w:abstractNumId w:val="4"/>
  </w:num>
  <w:num w:numId="10">
    <w:abstractNumId w:val="10"/>
  </w:num>
  <w:num w:numId="11">
    <w:abstractNumId w:val="11"/>
  </w:num>
  <w:num w:numId="12">
    <w:abstractNumId w:val="9"/>
  </w:num>
  <w:num w:numId="13">
    <w:abstractNumId w:val="2"/>
  </w:num>
  <w:num w:numId="14">
    <w:abstractNumId w:val="14"/>
  </w:num>
  <w:num w:numId="15">
    <w:abstractNumId w:val="13"/>
  </w:num>
  <w:num w:numId="1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54"/>
    <w:rsid w:val="0000090C"/>
    <w:rsid w:val="0001024A"/>
    <w:rsid w:val="00013C9D"/>
    <w:rsid w:val="00022106"/>
    <w:rsid w:val="00022DE0"/>
    <w:rsid w:val="00024603"/>
    <w:rsid w:val="00025742"/>
    <w:rsid w:val="000272AA"/>
    <w:rsid w:val="00027725"/>
    <w:rsid w:val="00031C73"/>
    <w:rsid w:val="00035A56"/>
    <w:rsid w:val="000377B2"/>
    <w:rsid w:val="000420C9"/>
    <w:rsid w:val="00042D51"/>
    <w:rsid w:val="000466F6"/>
    <w:rsid w:val="00046A3E"/>
    <w:rsid w:val="00055D54"/>
    <w:rsid w:val="00055E54"/>
    <w:rsid w:val="00057242"/>
    <w:rsid w:val="0006069D"/>
    <w:rsid w:val="00063B8D"/>
    <w:rsid w:val="00064475"/>
    <w:rsid w:val="00064644"/>
    <w:rsid w:val="0006483E"/>
    <w:rsid w:val="00064A53"/>
    <w:rsid w:val="00074A05"/>
    <w:rsid w:val="0007653D"/>
    <w:rsid w:val="000765E3"/>
    <w:rsid w:val="00091137"/>
    <w:rsid w:val="00094EEC"/>
    <w:rsid w:val="00095A03"/>
    <w:rsid w:val="00096CAE"/>
    <w:rsid w:val="000A0326"/>
    <w:rsid w:val="000A0770"/>
    <w:rsid w:val="000A3000"/>
    <w:rsid w:val="000A35D4"/>
    <w:rsid w:val="000B1AD7"/>
    <w:rsid w:val="000B2F1E"/>
    <w:rsid w:val="000B371B"/>
    <w:rsid w:val="000B442C"/>
    <w:rsid w:val="000B5691"/>
    <w:rsid w:val="000C1DC7"/>
    <w:rsid w:val="000C6A15"/>
    <w:rsid w:val="000C7610"/>
    <w:rsid w:val="000E0199"/>
    <w:rsid w:val="000E3C81"/>
    <w:rsid w:val="000E4EA4"/>
    <w:rsid w:val="000E63C0"/>
    <w:rsid w:val="000E7820"/>
    <w:rsid w:val="000F07D8"/>
    <w:rsid w:val="001048D1"/>
    <w:rsid w:val="00111E2C"/>
    <w:rsid w:val="00113B34"/>
    <w:rsid w:val="00121D93"/>
    <w:rsid w:val="00124DDA"/>
    <w:rsid w:val="00134F39"/>
    <w:rsid w:val="00135510"/>
    <w:rsid w:val="00137064"/>
    <w:rsid w:val="00151068"/>
    <w:rsid w:val="00151B78"/>
    <w:rsid w:val="00163C1A"/>
    <w:rsid w:val="001645CD"/>
    <w:rsid w:val="00171040"/>
    <w:rsid w:val="00175B39"/>
    <w:rsid w:val="0018639A"/>
    <w:rsid w:val="00186A1B"/>
    <w:rsid w:val="00187584"/>
    <w:rsid w:val="00190099"/>
    <w:rsid w:val="001930B2"/>
    <w:rsid w:val="00194CA8"/>
    <w:rsid w:val="00194ED4"/>
    <w:rsid w:val="001951AD"/>
    <w:rsid w:val="0019727B"/>
    <w:rsid w:val="00197C4A"/>
    <w:rsid w:val="00197E8C"/>
    <w:rsid w:val="001A0B57"/>
    <w:rsid w:val="001A1A36"/>
    <w:rsid w:val="001A25AE"/>
    <w:rsid w:val="001A4112"/>
    <w:rsid w:val="001B1EB8"/>
    <w:rsid w:val="001C0F99"/>
    <w:rsid w:val="001C0FD2"/>
    <w:rsid w:val="001C444E"/>
    <w:rsid w:val="001C756F"/>
    <w:rsid w:val="001D2AFC"/>
    <w:rsid w:val="001D75BA"/>
    <w:rsid w:val="001E1273"/>
    <w:rsid w:val="001E430F"/>
    <w:rsid w:val="001E59CB"/>
    <w:rsid w:val="001E7227"/>
    <w:rsid w:val="001F32A3"/>
    <w:rsid w:val="001F5400"/>
    <w:rsid w:val="001F643D"/>
    <w:rsid w:val="002002A5"/>
    <w:rsid w:val="00205C6C"/>
    <w:rsid w:val="0020627A"/>
    <w:rsid w:val="002064C1"/>
    <w:rsid w:val="00207610"/>
    <w:rsid w:val="00207896"/>
    <w:rsid w:val="00212E47"/>
    <w:rsid w:val="0021530B"/>
    <w:rsid w:val="0021749B"/>
    <w:rsid w:val="0022117C"/>
    <w:rsid w:val="00222F89"/>
    <w:rsid w:val="00223217"/>
    <w:rsid w:val="00224B70"/>
    <w:rsid w:val="002311FB"/>
    <w:rsid w:val="002337CB"/>
    <w:rsid w:val="002340CE"/>
    <w:rsid w:val="00240D8C"/>
    <w:rsid w:val="0024216D"/>
    <w:rsid w:val="00250043"/>
    <w:rsid w:val="00261296"/>
    <w:rsid w:val="00262779"/>
    <w:rsid w:val="0026606B"/>
    <w:rsid w:val="0027287D"/>
    <w:rsid w:val="0028116F"/>
    <w:rsid w:val="002839BC"/>
    <w:rsid w:val="00286743"/>
    <w:rsid w:val="00286B62"/>
    <w:rsid w:val="00287682"/>
    <w:rsid w:val="00287DBF"/>
    <w:rsid w:val="00295161"/>
    <w:rsid w:val="0029644C"/>
    <w:rsid w:val="0029684B"/>
    <w:rsid w:val="002A26C1"/>
    <w:rsid w:val="002A75DA"/>
    <w:rsid w:val="002B0C7F"/>
    <w:rsid w:val="002B4922"/>
    <w:rsid w:val="002B593C"/>
    <w:rsid w:val="002D1516"/>
    <w:rsid w:val="002D179E"/>
    <w:rsid w:val="002D59D9"/>
    <w:rsid w:val="002D5D4A"/>
    <w:rsid w:val="002D67B0"/>
    <w:rsid w:val="002E02D7"/>
    <w:rsid w:val="002E24E7"/>
    <w:rsid w:val="002E2A7D"/>
    <w:rsid w:val="00300947"/>
    <w:rsid w:val="003049DB"/>
    <w:rsid w:val="0030543D"/>
    <w:rsid w:val="00313054"/>
    <w:rsid w:val="00320097"/>
    <w:rsid w:val="00320996"/>
    <w:rsid w:val="00320CE8"/>
    <w:rsid w:val="00325037"/>
    <w:rsid w:val="00326819"/>
    <w:rsid w:val="0033118E"/>
    <w:rsid w:val="00332015"/>
    <w:rsid w:val="00332CE0"/>
    <w:rsid w:val="00333E12"/>
    <w:rsid w:val="003350A5"/>
    <w:rsid w:val="00335F8D"/>
    <w:rsid w:val="00336E21"/>
    <w:rsid w:val="003456CC"/>
    <w:rsid w:val="0034645E"/>
    <w:rsid w:val="00353628"/>
    <w:rsid w:val="00356AA0"/>
    <w:rsid w:val="00361652"/>
    <w:rsid w:val="00361D9E"/>
    <w:rsid w:val="00363A2E"/>
    <w:rsid w:val="0037132C"/>
    <w:rsid w:val="00371AFB"/>
    <w:rsid w:val="003757AC"/>
    <w:rsid w:val="003765BD"/>
    <w:rsid w:val="00377EF4"/>
    <w:rsid w:val="003826B3"/>
    <w:rsid w:val="003854A6"/>
    <w:rsid w:val="00385627"/>
    <w:rsid w:val="00385887"/>
    <w:rsid w:val="00385F43"/>
    <w:rsid w:val="00386BEE"/>
    <w:rsid w:val="00386EF3"/>
    <w:rsid w:val="00387395"/>
    <w:rsid w:val="00387C06"/>
    <w:rsid w:val="003951DB"/>
    <w:rsid w:val="003976C2"/>
    <w:rsid w:val="003A18C6"/>
    <w:rsid w:val="003A38AB"/>
    <w:rsid w:val="003A4C6A"/>
    <w:rsid w:val="003B020D"/>
    <w:rsid w:val="003B4A0E"/>
    <w:rsid w:val="003B4F74"/>
    <w:rsid w:val="003C2679"/>
    <w:rsid w:val="003C6B48"/>
    <w:rsid w:val="003C7EA3"/>
    <w:rsid w:val="003D296D"/>
    <w:rsid w:val="003D619C"/>
    <w:rsid w:val="003D74C4"/>
    <w:rsid w:val="003E0305"/>
    <w:rsid w:val="003E306B"/>
    <w:rsid w:val="003E3890"/>
    <w:rsid w:val="003E3D85"/>
    <w:rsid w:val="003E4CAA"/>
    <w:rsid w:val="003F462E"/>
    <w:rsid w:val="003F7CA5"/>
    <w:rsid w:val="0040537C"/>
    <w:rsid w:val="00407DA2"/>
    <w:rsid w:val="004108AD"/>
    <w:rsid w:val="00413A01"/>
    <w:rsid w:val="00414FD1"/>
    <w:rsid w:val="00421645"/>
    <w:rsid w:val="00422CA7"/>
    <w:rsid w:val="0042378B"/>
    <w:rsid w:val="00423A8D"/>
    <w:rsid w:val="00423CF8"/>
    <w:rsid w:val="00423E1F"/>
    <w:rsid w:val="00426DD9"/>
    <w:rsid w:val="00436EB7"/>
    <w:rsid w:val="00437B34"/>
    <w:rsid w:val="00444A3A"/>
    <w:rsid w:val="0045022B"/>
    <w:rsid w:val="00455F1F"/>
    <w:rsid w:val="0045663A"/>
    <w:rsid w:val="00460A74"/>
    <w:rsid w:val="00461F51"/>
    <w:rsid w:val="00464C00"/>
    <w:rsid w:val="0047400D"/>
    <w:rsid w:val="00475B4E"/>
    <w:rsid w:val="00477527"/>
    <w:rsid w:val="00487D30"/>
    <w:rsid w:val="00491987"/>
    <w:rsid w:val="00492DFF"/>
    <w:rsid w:val="00492EFE"/>
    <w:rsid w:val="004A1108"/>
    <w:rsid w:val="004A121B"/>
    <w:rsid w:val="004A345B"/>
    <w:rsid w:val="004A7768"/>
    <w:rsid w:val="004B1538"/>
    <w:rsid w:val="004B2053"/>
    <w:rsid w:val="004B5DFA"/>
    <w:rsid w:val="004B7344"/>
    <w:rsid w:val="004C4850"/>
    <w:rsid w:val="004C4B3C"/>
    <w:rsid w:val="004C56BB"/>
    <w:rsid w:val="004D064D"/>
    <w:rsid w:val="004D6C1D"/>
    <w:rsid w:val="004E0691"/>
    <w:rsid w:val="004E0AEA"/>
    <w:rsid w:val="004E70B0"/>
    <w:rsid w:val="004E71B0"/>
    <w:rsid w:val="004F1AAA"/>
    <w:rsid w:val="004F5F03"/>
    <w:rsid w:val="00502A81"/>
    <w:rsid w:val="005032EF"/>
    <w:rsid w:val="0050636D"/>
    <w:rsid w:val="0050700D"/>
    <w:rsid w:val="00510011"/>
    <w:rsid w:val="00520A73"/>
    <w:rsid w:val="00521435"/>
    <w:rsid w:val="00524BF9"/>
    <w:rsid w:val="005253E8"/>
    <w:rsid w:val="0052562C"/>
    <w:rsid w:val="0052666E"/>
    <w:rsid w:val="0053080A"/>
    <w:rsid w:val="00534169"/>
    <w:rsid w:val="00536BD8"/>
    <w:rsid w:val="0054628C"/>
    <w:rsid w:val="00546BE5"/>
    <w:rsid w:val="00553F9D"/>
    <w:rsid w:val="005576DF"/>
    <w:rsid w:val="0056716A"/>
    <w:rsid w:val="00570030"/>
    <w:rsid w:val="0057291B"/>
    <w:rsid w:val="005762B0"/>
    <w:rsid w:val="005764E5"/>
    <w:rsid w:val="00576704"/>
    <w:rsid w:val="00577539"/>
    <w:rsid w:val="00581281"/>
    <w:rsid w:val="00581535"/>
    <w:rsid w:val="00582FD1"/>
    <w:rsid w:val="00584BE6"/>
    <w:rsid w:val="00587316"/>
    <w:rsid w:val="0059022E"/>
    <w:rsid w:val="00591E6E"/>
    <w:rsid w:val="005961D8"/>
    <w:rsid w:val="005A1187"/>
    <w:rsid w:val="005A195E"/>
    <w:rsid w:val="005A2BA7"/>
    <w:rsid w:val="005A5D31"/>
    <w:rsid w:val="005A6620"/>
    <w:rsid w:val="005B508E"/>
    <w:rsid w:val="005B5705"/>
    <w:rsid w:val="005B69A7"/>
    <w:rsid w:val="005C2893"/>
    <w:rsid w:val="005C7C48"/>
    <w:rsid w:val="005D1338"/>
    <w:rsid w:val="005D1FE4"/>
    <w:rsid w:val="005D2AA6"/>
    <w:rsid w:val="005D38F7"/>
    <w:rsid w:val="005D692B"/>
    <w:rsid w:val="005D7823"/>
    <w:rsid w:val="005E2B39"/>
    <w:rsid w:val="005E4D4B"/>
    <w:rsid w:val="005E4F45"/>
    <w:rsid w:val="005F17FE"/>
    <w:rsid w:val="005F6817"/>
    <w:rsid w:val="005F6AF2"/>
    <w:rsid w:val="006022D2"/>
    <w:rsid w:val="00602D1C"/>
    <w:rsid w:val="006070E9"/>
    <w:rsid w:val="006104B1"/>
    <w:rsid w:val="00616EA2"/>
    <w:rsid w:val="00621A45"/>
    <w:rsid w:val="00625B85"/>
    <w:rsid w:val="00633CA1"/>
    <w:rsid w:val="0063434E"/>
    <w:rsid w:val="00635960"/>
    <w:rsid w:val="006429BA"/>
    <w:rsid w:val="00645242"/>
    <w:rsid w:val="00650E1A"/>
    <w:rsid w:val="00656BA7"/>
    <w:rsid w:val="00656E32"/>
    <w:rsid w:val="00662155"/>
    <w:rsid w:val="00662FCD"/>
    <w:rsid w:val="0067388C"/>
    <w:rsid w:val="00673C08"/>
    <w:rsid w:val="00674D9D"/>
    <w:rsid w:val="006756D9"/>
    <w:rsid w:val="00677E22"/>
    <w:rsid w:val="00683992"/>
    <w:rsid w:val="006871EC"/>
    <w:rsid w:val="006941D1"/>
    <w:rsid w:val="00695777"/>
    <w:rsid w:val="006973C3"/>
    <w:rsid w:val="006A0BE7"/>
    <w:rsid w:val="006A1761"/>
    <w:rsid w:val="006A1E51"/>
    <w:rsid w:val="006A318D"/>
    <w:rsid w:val="006A349B"/>
    <w:rsid w:val="006A663E"/>
    <w:rsid w:val="006A7403"/>
    <w:rsid w:val="006A7FE0"/>
    <w:rsid w:val="006B1782"/>
    <w:rsid w:val="006B1ABF"/>
    <w:rsid w:val="006B3803"/>
    <w:rsid w:val="006C3645"/>
    <w:rsid w:val="006C6035"/>
    <w:rsid w:val="006C6AC5"/>
    <w:rsid w:val="006D0C00"/>
    <w:rsid w:val="006D3A2A"/>
    <w:rsid w:val="006D5A46"/>
    <w:rsid w:val="006D667F"/>
    <w:rsid w:val="006E4DD6"/>
    <w:rsid w:val="006F0973"/>
    <w:rsid w:val="006F0CD5"/>
    <w:rsid w:val="006F2AC0"/>
    <w:rsid w:val="006F4869"/>
    <w:rsid w:val="006F68A8"/>
    <w:rsid w:val="006F68E3"/>
    <w:rsid w:val="006F69A6"/>
    <w:rsid w:val="006F72E4"/>
    <w:rsid w:val="006F764A"/>
    <w:rsid w:val="007065C2"/>
    <w:rsid w:val="0070732A"/>
    <w:rsid w:val="00710162"/>
    <w:rsid w:val="00712ACF"/>
    <w:rsid w:val="00717EFF"/>
    <w:rsid w:val="00722466"/>
    <w:rsid w:val="0072295F"/>
    <w:rsid w:val="00723495"/>
    <w:rsid w:val="0073002D"/>
    <w:rsid w:val="00735D31"/>
    <w:rsid w:val="0073625D"/>
    <w:rsid w:val="00745169"/>
    <w:rsid w:val="00750824"/>
    <w:rsid w:val="00753D46"/>
    <w:rsid w:val="00755FED"/>
    <w:rsid w:val="00760C43"/>
    <w:rsid w:val="007619CB"/>
    <w:rsid w:val="00763F35"/>
    <w:rsid w:val="00766866"/>
    <w:rsid w:val="00767507"/>
    <w:rsid w:val="00771727"/>
    <w:rsid w:val="00775EFE"/>
    <w:rsid w:val="007762E0"/>
    <w:rsid w:val="00777A3A"/>
    <w:rsid w:val="00782655"/>
    <w:rsid w:val="00782E67"/>
    <w:rsid w:val="00783658"/>
    <w:rsid w:val="00786E35"/>
    <w:rsid w:val="007877C3"/>
    <w:rsid w:val="007947C0"/>
    <w:rsid w:val="00796D22"/>
    <w:rsid w:val="00797EDF"/>
    <w:rsid w:val="007A34E0"/>
    <w:rsid w:val="007A6A37"/>
    <w:rsid w:val="007A76C6"/>
    <w:rsid w:val="007B060E"/>
    <w:rsid w:val="007B3785"/>
    <w:rsid w:val="007B58D8"/>
    <w:rsid w:val="007C1E90"/>
    <w:rsid w:val="007C399B"/>
    <w:rsid w:val="007D03E2"/>
    <w:rsid w:val="007D1169"/>
    <w:rsid w:val="007D13EA"/>
    <w:rsid w:val="007D35AC"/>
    <w:rsid w:val="007D3F51"/>
    <w:rsid w:val="007D56DC"/>
    <w:rsid w:val="007D77A7"/>
    <w:rsid w:val="007E0A6E"/>
    <w:rsid w:val="007E1406"/>
    <w:rsid w:val="007E16DD"/>
    <w:rsid w:val="007E1AA5"/>
    <w:rsid w:val="007E7F2A"/>
    <w:rsid w:val="007F30FD"/>
    <w:rsid w:val="00810790"/>
    <w:rsid w:val="00811B81"/>
    <w:rsid w:val="008147F2"/>
    <w:rsid w:val="008151B5"/>
    <w:rsid w:val="00816E50"/>
    <w:rsid w:val="00817ACE"/>
    <w:rsid w:val="008218D9"/>
    <w:rsid w:val="0082380B"/>
    <w:rsid w:val="00825186"/>
    <w:rsid w:val="00827083"/>
    <w:rsid w:val="00830CA2"/>
    <w:rsid w:val="00832A4B"/>
    <w:rsid w:val="00834A10"/>
    <w:rsid w:val="00837112"/>
    <w:rsid w:val="008402A9"/>
    <w:rsid w:val="00840662"/>
    <w:rsid w:val="00852AFE"/>
    <w:rsid w:val="008566AD"/>
    <w:rsid w:val="00862CDB"/>
    <w:rsid w:val="008643E1"/>
    <w:rsid w:val="0086736E"/>
    <w:rsid w:val="00867FC4"/>
    <w:rsid w:val="00872201"/>
    <w:rsid w:val="00876267"/>
    <w:rsid w:val="00876591"/>
    <w:rsid w:val="00877EED"/>
    <w:rsid w:val="0088200E"/>
    <w:rsid w:val="00883C7E"/>
    <w:rsid w:val="00883D41"/>
    <w:rsid w:val="00884DE3"/>
    <w:rsid w:val="0088652D"/>
    <w:rsid w:val="008865E3"/>
    <w:rsid w:val="00887E09"/>
    <w:rsid w:val="008902A9"/>
    <w:rsid w:val="008933D5"/>
    <w:rsid w:val="00897854"/>
    <w:rsid w:val="00897DCA"/>
    <w:rsid w:val="008A2139"/>
    <w:rsid w:val="008A334C"/>
    <w:rsid w:val="008A7155"/>
    <w:rsid w:val="008B4DA3"/>
    <w:rsid w:val="008B577C"/>
    <w:rsid w:val="008C02CF"/>
    <w:rsid w:val="008C2996"/>
    <w:rsid w:val="008D3111"/>
    <w:rsid w:val="008D6544"/>
    <w:rsid w:val="008E36FD"/>
    <w:rsid w:val="008E6340"/>
    <w:rsid w:val="008E715C"/>
    <w:rsid w:val="008F5A70"/>
    <w:rsid w:val="008F7C45"/>
    <w:rsid w:val="00911E5F"/>
    <w:rsid w:val="00912387"/>
    <w:rsid w:val="00912AD7"/>
    <w:rsid w:val="00912D20"/>
    <w:rsid w:val="00913FAC"/>
    <w:rsid w:val="00920584"/>
    <w:rsid w:val="0092300B"/>
    <w:rsid w:val="00923F8F"/>
    <w:rsid w:val="00927658"/>
    <w:rsid w:val="0093033D"/>
    <w:rsid w:val="009309A1"/>
    <w:rsid w:val="00931026"/>
    <w:rsid w:val="00933C84"/>
    <w:rsid w:val="00941025"/>
    <w:rsid w:val="0094255F"/>
    <w:rsid w:val="009429FA"/>
    <w:rsid w:val="00945F9A"/>
    <w:rsid w:val="00950231"/>
    <w:rsid w:val="00962A53"/>
    <w:rsid w:val="0097003B"/>
    <w:rsid w:val="009721A4"/>
    <w:rsid w:val="0097250B"/>
    <w:rsid w:val="00972D91"/>
    <w:rsid w:val="00980DB2"/>
    <w:rsid w:val="00984957"/>
    <w:rsid w:val="00987A65"/>
    <w:rsid w:val="009902ED"/>
    <w:rsid w:val="0099083A"/>
    <w:rsid w:val="009A20F8"/>
    <w:rsid w:val="009A37DD"/>
    <w:rsid w:val="009A6298"/>
    <w:rsid w:val="009A7520"/>
    <w:rsid w:val="009B2FC3"/>
    <w:rsid w:val="009B2FD9"/>
    <w:rsid w:val="009C080A"/>
    <w:rsid w:val="009C573A"/>
    <w:rsid w:val="009C6F2B"/>
    <w:rsid w:val="009D3BFD"/>
    <w:rsid w:val="009D462C"/>
    <w:rsid w:val="009D5357"/>
    <w:rsid w:val="009D5815"/>
    <w:rsid w:val="009D67D2"/>
    <w:rsid w:val="009D7909"/>
    <w:rsid w:val="009E0549"/>
    <w:rsid w:val="009E4098"/>
    <w:rsid w:val="009E49E4"/>
    <w:rsid w:val="009F0D24"/>
    <w:rsid w:val="009F2768"/>
    <w:rsid w:val="009F3801"/>
    <w:rsid w:val="009F4639"/>
    <w:rsid w:val="009F4F3A"/>
    <w:rsid w:val="009F6D0F"/>
    <w:rsid w:val="00A00D3B"/>
    <w:rsid w:val="00A00FD3"/>
    <w:rsid w:val="00A024A9"/>
    <w:rsid w:val="00A05A76"/>
    <w:rsid w:val="00A10573"/>
    <w:rsid w:val="00A27346"/>
    <w:rsid w:val="00A30A71"/>
    <w:rsid w:val="00A31C03"/>
    <w:rsid w:val="00A34CFE"/>
    <w:rsid w:val="00A35B19"/>
    <w:rsid w:val="00A36510"/>
    <w:rsid w:val="00A367E1"/>
    <w:rsid w:val="00A54137"/>
    <w:rsid w:val="00A575DC"/>
    <w:rsid w:val="00A579C7"/>
    <w:rsid w:val="00A57B3F"/>
    <w:rsid w:val="00A57D77"/>
    <w:rsid w:val="00A6200A"/>
    <w:rsid w:val="00A664BC"/>
    <w:rsid w:val="00A70C31"/>
    <w:rsid w:val="00A74303"/>
    <w:rsid w:val="00A74D81"/>
    <w:rsid w:val="00A76A32"/>
    <w:rsid w:val="00A81853"/>
    <w:rsid w:val="00A85603"/>
    <w:rsid w:val="00A8571A"/>
    <w:rsid w:val="00A8598C"/>
    <w:rsid w:val="00A90AC6"/>
    <w:rsid w:val="00A91576"/>
    <w:rsid w:val="00A91866"/>
    <w:rsid w:val="00A95998"/>
    <w:rsid w:val="00A95BE6"/>
    <w:rsid w:val="00A97AF4"/>
    <w:rsid w:val="00AA2BBF"/>
    <w:rsid w:val="00AA7D18"/>
    <w:rsid w:val="00AA7F99"/>
    <w:rsid w:val="00AB045A"/>
    <w:rsid w:val="00AB0EE6"/>
    <w:rsid w:val="00AB2AD8"/>
    <w:rsid w:val="00AB4BA1"/>
    <w:rsid w:val="00AD0461"/>
    <w:rsid w:val="00AD27DF"/>
    <w:rsid w:val="00AD3958"/>
    <w:rsid w:val="00AD5B98"/>
    <w:rsid w:val="00AD5CAB"/>
    <w:rsid w:val="00AE33F7"/>
    <w:rsid w:val="00AE4062"/>
    <w:rsid w:val="00AE7C2C"/>
    <w:rsid w:val="00AF1A36"/>
    <w:rsid w:val="00AF6D48"/>
    <w:rsid w:val="00AF739C"/>
    <w:rsid w:val="00B02234"/>
    <w:rsid w:val="00B02B33"/>
    <w:rsid w:val="00B079C3"/>
    <w:rsid w:val="00B14987"/>
    <w:rsid w:val="00B14E4A"/>
    <w:rsid w:val="00B17CE9"/>
    <w:rsid w:val="00B3164C"/>
    <w:rsid w:val="00B32A4E"/>
    <w:rsid w:val="00B33978"/>
    <w:rsid w:val="00B40D10"/>
    <w:rsid w:val="00B43EFD"/>
    <w:rsid w:val="00B47149"/>
    <w:rsid w:val="00B50BE2"/>
    <w:rsid w:val="00B51B3C"/>
    <w:rsid w:val="00B51D2C"/>
    <w:rsid w:val="00B555FD"/>
    <w:rsid w:val="00B5706F"/>
    <w:rsid w:val="00B57511"/>
    <w:rsid w:val="00B62DE2"/>
    <w:rsid w:val="00B63535"/>
    <w:rsid w:val="00B6552F"/>
    <w:rsid w:val="00B65890"/>
    <w:rsid w:val="00B7434B"/>
    <w:rsid w:val="00B7730C"/>
    <w:rsid w:val="00B77C54"/>
    <w:rsid w:val="00B81345"/>
    <w:rsid w:val="00B847C0"/>
    <w:rsid w:val="00B84EA8"/>
    <w:rsid w:val="00B86F66"/>
    <w:rsid w:val="00B87653"/>
    <w:rsid w:val="00B90EB9"/>
    <w:rsid w:val="00B93285"/>
    <w:rsid w:val="00B97991"/>
    <w:rsid w:val="00BA06E1"/>
    <w:rsid w:val="00BA5A97"/>
    <w:rsid w:val="00BA5AF6"/>
    <w:rsid w:val="00BB0D98"/>
    <w:rsid w:val="00BB45E5"/>
    <w:rsid w:val="00BB75B1"/>
    <w:rsid w:val="00BC154F"/>
    <w:rsid w:val="00BC37C1"/>
    <w:rsid w:val="00BD3141"/>
    <w:rsid w:val="00BD4F15"/>
    <w:rsid w:val="00BD66F5"/>
    <w:rsid w:val="00BE09CC"/>
    <w:rsid w:val="00BE2CDF"/>
    <w:rsid w:val="00BE6C34"/>
    <w:rsid w:val="00BE7B7A"/>
    <w:rsid w:val="00BF102B"/>
    <w:rsid w:val="00BF23A1"/>
    <w:rsid w:val="00C00532"/>
    <w:rsid w:val="00C048B5"/>
    <w:rsid w:val="00C15748"/>
    <w:rsid w:val="00C17BF8"/>
    <w:rsid w:val="00C30D9A"/>
    <w:rsid w:val="00C4304A"/>
    <w:rsid w:val="00C44AAF"/>
    <w:rsid w:val="00C51793"/>
    <w:rsid w:val="00C51CCD"/>
    <w:rsid w:val="00C5341D"/>
    <w:rsid w:val="00C54226"/>
    <w:rsid w:val="00C54513"/>
    <w:rsid w:val="00C54535"/>
    <w:rsid w:val="00C550F4"/>
    <w:rsid w:val="00C56F7F"/>
    <w:rsid w:val="00C573C6"/>
    <w:rsid w:val="00C649F6"/>
    <w:rsid w:val="00C70700"/>
    <w:rsid w:val="00C7532D"/>
    <w:rsid w:val="00C7545D"/>
    <w:rsid w:val="00C80EAC"/>
    <w:rsid w:val="00C814E1"/>
    <w:rsid w:val="00C82A69"/>
    <w:rsid w:val="00C8360C"/>
    <w:rsid w:val="00C85A8B"/>
    <w:rsid w:val="00C85B16"/>
    <w:rsid w:val="00C874F8"/>
    <w:rsid w:val="00C921DE"/>
    <w:rsid w:val="00CA06EE"/>
    <w:rsid w:val="00CA2815"/>
    <w:rsid w:val="00CA3B40"/>
    <w:rsid w:val="00CA536D"/>
    <w:rsid w:val="00CB4218"/>
    <w:rsid w:val="00CB6CC1"/>
    <w:rsid w:val="00CB7967"/>
    <w:rsid w:val="00CB7B13"/>
    <w:rsid w:val="00CB7D00"/>
    <w:rsid w:val="00CC16AD"/>
    <w:rsid w:val="00CC4EAB"/>
    <w:rsid w:val="00CC6A15"/>
    <w:rsid w:val="00CC74AB"/>
    <w:rsid w:val="00CC7868"/>
    <w:rsid w:val="00CD1C54"/>
    <w:rsid w:val="00CD1E82"/>
    <w:rsid w:val="00CD21F6"/>
    <w:rsid w:val="00CD6541"/>
    <w:rsid w:val="00CE0467"/>
    <w:rsid w:val="00CE28AF"/>
    <w:rsid w:val="00CE47DC"/>
    <w:rsid w:val="00CE61F3"/>
    <w:rsid w:val="00CE6EF9"/>
    <w:rsid w:val="00CF00C6"/>
    <w:rsid w:val="00CF031A"/>
    <w:rsid w:val="00CF0F21"/>
    <w:rsid w:val="00CF2077"/>
    <w:rsid w:val="00CF781E"/>
    <w:rsid w:val="00D0314A"/>
    <w:rsid w:val="00D05AC8"/>
    <w:rsid w:val="00D06A48"/>
    <w:rsid w:val="00D0743A"/>
    <w:rsid w:val="00D07623"/>
    <w:rsid w:val="00D1657A"/>
    <w:rsid w:val="00D173FA"/>
    <w:rsid w:val="00D21E20"/>
    <w:rsid w:val="00D267B1"/>
    <w:rsid w:val="00D26A85"/>
    <w:rsid w:val="00D276BD"/>
    <w:rsid w:val="00D37D4C"/>
    <w:rsid w:val="00D419A8"/>
    <w:rsid w:val="00D42B64"/>
    <w:rsid w:val="00D44738"/>
    <w:rsid w:val="00D4480A"/>
    <w:rsid w:val="00D45541"/>
    <w:rsid w:val="00D45D0E"/>
    <w:rsid w:val="00D46EBE"/>
    <w:rsid w:val="00D50E51"/>
    <w:rsid w:val="00D5309D"/>
    <w:rsid w:val="00D5384C"/>
    <w:rsid w:val="00D53A5C"/>
    <w:rsid w:val="00D54CAE"/>
    <w:rsid w:val="00D667F1"/>
    <w:rsid w:val="00D669B8"/>
    <w:rsid w:val="00D677C3"/>
    <w:rsid w:val="00D7642D"/>
    <w:rsid w:val="00D77A56"/>
    <w:rsid w:val="00D84A31"/>
    <w:rsid w:val="00D85D0B"/>
    <w:rsid w:val="00D911D6"/>
    <w:rsid w:val="00D94BF1"/>
    <w:rsid w:val="00D9692E"/>
    <w:rsid w:val="00DA4968"/>
    <w:rsid w:val="00DA71FB"/>
    <w:rsid w:val="00DB27F7"/>
    <w:rsid w:val="00DB3B8A"/>
    <w:rsid w:val="00DB6020"/>
    <w:rsid w:val="00DB6BCB"/>
    <w:rsid w:val="00DC18CC"/>
    <w:rsid w:val="00DC22F5"/>
    <w:rsid w:val="00DC5E41"/>
    <w:rsid w:val="00DC7451"/>
    <w:rsid w:val="00DD06BE"/>
    <w:rsid w:val="00DD1B58"/>
    <w:rsid w:val="00DD7A1C"/>
    <w:rsid w:val="00DE1BD5"/>
    <w:rsid w:val="00DF4FEE"/>
    <w:rsid w:val="00E001D7"/>
    <w:rsid w:val="00E00507"/>
    <w:rsid w:val="00E011C5"/>
    <w:rsid w:val="00E03AEA"/>
    <w:rsid w:val="00E03FD1"/>
    <w:rsid w:val="00E0531C"/>
    <w:rsid w:val="00E1080D"/>
    <w:rsid w:val="00E12642"/>
    <w:rsid w:val="00E13DA1"/>
    <w:rsid w:val="00E229CD"/>
    <w:rsid w:val="00E22D3A"/>
    <w:rsid w:val="00E23D03"/>
    <w:rsid w:val="00E24A02"/>
    <w:rsid w:val="00E327EB"/>
    <w:rsid w:val="00E32ECE"/>
    <w:rsid w:val="00E343CA"/>
    <w:rsid w:val="00E4151F"/>
    <w:rsid w:val="00E4319B"/>
    <w:rsid w:val="00E55E55"/>
    <w:rsid w:val="00E5673D"/>
    <w:rsid w:val="00E57E19"/>
    <w:rsid w:val="00E604D0"/>
    <w:rsid w:val="00E62FF4"/>
    <w:rsid w:val="00E70229"/>
    <w:rsid w:val="00E73E45"/>
    <w:rsid w:val="00E749EB"/>
    <w:rsid w:val="00E76E00"/>
    <w:rsid w:val="00E805FC"/>
    <w:rsid w:val="00E8263D"/>
    <w:rsid w:val="00E8276E"/>
    <w:rsid w:val="00E875CF"/>
    <w:rsid w:val="00E90085"/>
    <w:rsid w:val="00E90B4C"/>
    <w:rsid w:val="00E93E2C"/>
    <w:rsid w:val="00E976A8"/>
    <w:rsid w:val="00EA220B"/>
    <w:rsid w:val="00EB26E1"/>
    <w:rsid w:val="00EB2EA8"/>
    <w:rsid w:val="00EB3F0B"/>
    <w:rsid w:val="00EB424D"/>
    <w:rsid w:val="00EC07A5"/>
    <w:rsid w:val="00EC1DE2"/>
    <w:rsid w:val="00EC29F0"/>
    <w:rsid w:val="00EC59E0"/>
    <w:rsid w:val="00EC7324"/>
    <w:rsid w:val="00ED01F6"/>
    <w:rsid w:val="00ED027E"/>
    <w:rsid w:val="00ED087B"/>
    <w:rsid w:val="00ED233B"/>
    <w:rsid w:val="00ED326E"/>
    <w:rsid w:val="00ED5C83"/>
    <w:rsid w:val="00ED6563"/>
    <w:rsid w:val="00EE3F50"/>
    <w:rsid w:val="00EE45E3"/>
    <w:rsid w:val="00EE4D14"/>
    <w:rsid w:val="00EE5B28"/>
    <w:rsid w:val="00EE7297"/>
    <w:rsid w:val="00F01B7C"/>
    <w:rsid w:val="00F0354E"/>
    <w:rsid w:val="00F106AF"/>
    <w:rsid w:val="00F10F3B"/>
    <w:rsid w:val="00F11FA8"/>
    <w:rsid w:val="00F1291D"/>
    <w:rsid w:val="00F174C1"/>
    <w:rsid w:val="00F234A3"/>
    <w:rsid w:val="00F44900"/>
    <w:rsid w:val="00F52F67"/>
    <w:rsid w:val="00F61D59"/>
    <w:rsid w:val="00F63809"/>
    <w:rsid w:val="00F64833"/>
    <w:rsid w:val="00F669FA"/>
    <w:rsid w:val="00F74298"/>
    <w:rsid w:val="00F778FE"/>
    <w:rsid w:val="00F77D22"/>
    <w:rsid w:val="00F85F91"/>
    <w:rsid w:val="00F87B67"/>
    <w:rsid w:val="00F90CD7"/>
    <w:rsid w:val="00F92E47"/>
    <w:rsid w:val="00F93844"/>
    <w:rsid w:val="00F94D4C"/>
    <w:rsid w:val="00F9542A"/>
    <w:rsid w:val="00F97C92"/>
    <w:rsid w:val="00FA20E2"/>
    <w:rsid w:val="00FA22D6"/>
    <w:rsid w:val="00FA265B"/>
    <w:rsid w:val="00FA27CE"/>
    <w:rsid w:val="00FA471A"/>
    <w:rsid w:val="00FB02AB"/>
    <w:rsid w:val="00FB4260"/>
    <w:rsid w:val="00FB4464"/>
    <w:rsid w:val="00FC00D2"/>
    <w:rsid w:val="00FC2D23"/>
    <w:rsid w:val="00FC3A20"/>
    <w:rsid w:val="00FC44E9"/>
    <w:rsid w:val="00FC759E"/>
    <w:rsid w:val="00FD3D31"/>
    <w:rsid w:val="00FD46C3"/>
    <w:rsid w:val="00FD5B1F"/>
    <w:rsid w:val="00FD7DEC"/>
    <w:rsid w:val="00FE2137"/>
    <w:rsid w:val="00FE286A"/>
    <w:rsid w:val="00FE2874"/>
    <w:rsid w:val="00FE320D"/>
    <w:rsid w:val="00FE7B4F"/>
    <w:rsid w:val="00FF06CE"/>
    <w:rsid w:val="00FF08DD"/>
    <w:rsid w:val="00FF376C"/>
    <w:rsid w:val="00FF445C"/>
    <w:rsid w:val="00FF69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0B4203"/>
  <w15:chartTrackingRefBased/>
  <w15:docId w15:val="{B66E64E0-36F5-4698-982A-D9B0B84C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57511"/>
    <w:pPr>
      <w:spacing w:after="160"/>
    </w:pPr>
    <w:rPr>
      <w:rFonts w:ascii="Calibri Light" w:hAnsi="Calibri Light"/>
      <w:sz w:val="22"/>
      <w:szCs w:val="22"/>
    </w:rPr>
  </w:style>
  <w:style w:type="paragraph" w:styleId="berschrift1">
    <w:name w:val="heading 1"/>
    <w:basedOn w:val="Standard"/>
    <w:next w:val="Standard"/>
    <w:link w:val="berschrift1Zchn"/>
    <w:autoRedefine/>
    <w:uiPriority w:val="9"/>
    <w:qFormat/>
    <w:rsid w:val="00F90CD7"/>
    <w:pPr>
      <w:keepNext/>
      <w:keepLines/>
      <w:numPr>
        <w:numId w:val="2"/>
      </w:numPr>
      <w:spacing w:before="400" w:after="40"/>
      <w:outlineLvl w:val="0"/>
    </w:pPr>
    <w:rPr>
      <w:rFonts w:eastAsia="SimSun"/>
      <w:caps/>
      <w:sz w:val="36"/>
      <w:szCs w:val="36"/>
    </w:rPr>
  </w:style>
  <w:style w:type="paragraph" w:styleId="berschrift2">
    <w:name w:val="heading 2"/>
    <w:basedOn w:val="Standard"/>
    <w:next w:val="Standard"/>
    <w:link w:val="berschrift2Zchn"/>
    <w:uiPriority w:val="9"/>
    <w:unhideWhenUsed/>
    <w:qFormat/>
    <w:rsid w:val="005A2BA7"/>
    <w:pPr>
      <w:keepNext/>
      <w:keepLines/>
      <w:numPr>
        <w:ilvl w:val="1"/>
        <w:numId w:val="2"/>
      </w:numPr>
      <w:spacing w:before="120" w:after="0"/>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2"/>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rsid w:val="005A2BA7"/>
    <w:pPr>
      <w:keepNext/>
      <w:keepLines/>
      <w:numPr>
        <w:ilvl w:val="3"/>
        <w:numId w:val="2"/>
      </w:numPr>
      <w:spacing w:before="120" w:after="0"/>
      <w:outlineLvl w:val="3"/>
    </w:pPr>
    <w:rPr>
      <w:rFonts w:eastAsia="SimSun"/>
      <w:caps/>
    </w:rPr>
  </w:style>
  <w:style w:type="paragraph" w:styleId="berschrift5">
    <w:name w:val="heading 5"/>
    <w:basedOn w:val="Standard"/>
    <w:next w:val="Standard"/>
    <w:link w:val="berschrift5Zchn"/>
    <w:uiPriority w:val="9"/>
    <w:unhideWhenUsed/>
    <w:rsid w:val="005A2BA7"/>
    <w:pPr>
      <w:keepNext/>
      <w:keepLines/>
      <w:numPr>
        <w:ilvl w:val="4"/>
        <w:numId w:val="2"/>
      </w:numPr>
      <w:spacing w:before="120" w:after="0"/>
      <w:outlineLvl w:val="4"/>
    </w:pPr>
    <w:rPr>
      <w:rFonts w:eastAsia="SimSun"/>
      <w:i/>
      <w:iCs/>
      <w:caps/>
    </w:rPr>
  </w:style>
  <w:style w:type="paragraph" w:styleId="berschrift6">
    <w:name w:val="heading 6"/>
    <w:basedOn w:val="Standard"/>
    <w:next w:val="Standard"/>
    <w:link w:val="berschrift6Zchn"/>
    <w:uiPriority w:val="9"/>
    <w:unhideWhenUsed/>
    <w:rsid w:val="005A2BA7"/>
    <w:pPr>
      <w:keepNext/>
      <w:keepLines/>
      <w:numPr>
        <w:ilvl w:val="5"/>
        <w:numId w:val="2"/>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rsid w:val="005A2BA7"/>
    <w:pPr>
      <w:keepNext/>
      <w:keepLines/>
      <w:numPr>
        <w:ilvl w:val="6"/>
        <w:numId w:val="2"/>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rsid w:val="005A2BA7"/>
    <w:pPr>
      <w:keepNext/>
      <w:keepLines/>
      <w:numPr>
        <w:ilvl w:val="7"/>
        <w:numId w:val="2"/>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rsid w:val="005A2BA7"/>
    <w:pPr>
      <w:keepNext/>
      <w:keepLines/>
      <w:numPr>
        <w:ilvl w:val="8"/>
        <w:numId w:val="2"/>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50043"/>
    <w:pPr>
      <w:tabs>
        <w:tab w:val="center" w:pos="4536"/>
        <w:tab w:val="right" w:pos="9072"/>
      </w:tabs>
    </w:pPr>
  </w:style>
  <w:style w:type="paragraph" w:styleId="Fuzeile">
    <w:name w:val="footer"/>
    <w:basedOn w:val="Standard"/>
    <w:rsid w:val="00250043"/>
    <w:pPr>
      <w:tabs>
        <w:tab w:val="center" w:pos="4536"/>
        <w:tab w:val="right" w:pos="9072"/>
      </w:tabs>
    </w:pPr>
  </w:style>
  <w:style w:type="character" w:styleId="Seitenzahl">
    <w:name w:val="page number"/>
    <w:basedOn w:val="Absatz-Standardschriftart"/>
    <w:rsid w:val="00250043"/>
  </w:style>
  <w:style w:type="paragraph" w:customStyle="1" w:styleId="Blockzitat">
    <w:name w:val="Blockzitat"/>
    <w:basedOn w:val="Standard"/>
    <w:next w:val="Standard"/>
    <w:rsid w:val="00F93844"/>
    <w:pPr>
      <w:spacing w:before="120" w:after="120"/>
      <w:ind w:left="284" w:right="567"/>
    </w:pPr>
    <w:rPr>
      <w:sz w:val="20"/>
      <w:szCs w:val="20"/>
    </w:rPr>
  </w:style>
  <w:style w:type="paragraph" w:styleId="Aufzhlungszeichen">
    <w:name w:val="List Bullet"/>
    <w:basedOn w:val="Standard"/>
    <w:rsid w:val="00013C9D"/>
    <w:pPr>
      <w:numPr>
        <w:numId w:val="1"/>
      </w:numPr>
      <w:tabs>
        <w:tab w:val="clear" w:pos="360"/>
      </w:tabs>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character" w:styleId="Funotenzeichen">
    <w:name w:val="footnote reference"/>
    <w:semiHidden/>
    <w:rsid w:val="00013C9D"/>
    <w:rPr>
      <w:vertAlign w:val="superscript"/>
    </w:rPr>
  </w:style>
  <w:style w:type="paragraph" w:customStyle="1" w:styleId="Literatur">
    <w:name w:val="Literatur"/>
    <w:basedOn w:val="Standard"/>
    <w:rsid w:val="00A367E1"/>
    <w:pPr>
      <w:spacing w:before="120" w:after="120"/>
      <w:ind w:left="284" w:hanging="284"/>
    </w:pPr>
    <w:rPr>
      <w:szCs w:val="20"/>
    </w:rPr>
  </w:style>
  <w:style w:type="paragraph" w:customStyle="1" w:styleId="TitelderArbeit">
    <w:name w:val="Titel der Arbeit"/>
    <w:basedOn w:val="Standard"/>
    <w:rsid w:val="00CB7967"/>
    <w:pPr>
      <w:jc w:val="center"/>
    </w:pPr>
    <w:rPr>
      <w:b/>
      <w:bCs/>
      <w:sz w:val="36"/>
      <w:szCs w:val="20"/>
    </w:rPr>
  </w:style>
  <w:style w:type="paragraph" w:customStyle="1" w:styleId="Verfasser">
    <w:name w:val="Verfasser"/>
    <w:basedOn w:val="Standard"/>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character" w:styleId="Hyperlink">
    <w:name w:val="Hyperlink"/>
    <w:uiPriority w:val="99"/>
    <w:rsid w:val="00FA27CE"/>
    <w:rPr>
      <w:color w:val="0000FF"/>
      <w:u w:val="single"/>
    </w:rPr>
  </w:style>
  <w:style w:type="paragraph" w:styleId="Textkrper">
    <w:name w:val="Body Text"/>
    <w:basedOn w:val="Standard"/>
    <w:rsid w:val="009C6F2B"/>
    <w:rPr>
      <w:szCs w:val="20"/>
    </w:rPr>
  </w:style>
  <w:style w:type="paragraph" w:styleId="Textkrper-Zeileneinzug">
    <w:name w:val="Body Text Indent"/>
    <w:basedOn w:val="Standard"/>
    <w:rsid w:val="009C6F2B"/>
    <w:pPr>
      <w:pBdr>
        <w:top w:val="single" w:sz="6" w:space="1" w:color="auto"/>
        <w:left w:val="single" w:sz="6" w:space="1" w:color="auto"/>
        <w:bottom w:val="single" w:sz="6" w:space="1" w:color="auto"/>
        <w:right w:val="single" w:sz="6" w:space="1" w:color="auto"/>
      </w:pBdr>
    </w:pPr>
    <w:rPr>
      <w:szCs w:val="20"/>
    </w:rPr>
  </w:style>
  <w:style w:type="paragraph" w:styleId="Sprechblasentext">
    <w:name w:val="Balloon Text"/>
    <w:basedOn w:val="Standard"/>
    <w:semiHidden/>
    <w:rsid w:val="009C6F2B"/>
    <w:rPr>
      <w:rFonts w:ascii="Tahoma" w:hAnsi="Tahoma" w:cs="Tahoma"/>
      <w:sz w:val="16"/>
      <w:szCs w:val="16"/>
    </w:rPr>
  </w:style>
  <w:style w:type="paragraph" w:customStyle="1" w:styleId="BodyNoIndent">
    <w:name w:val="Body (No Indent)"/>
    <w:basedOn w:val="Standard"/>
    <w:autoRedefine/>
    <w:rsid w:val="007A34E0"/>
    <w:pPr>
      <w:autoSpaceDE w:val="0"/>
      <w:autoSpaceDN w:val="0"/>
      <w:adjustRightInd w:val="0"/>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character" w:customStyle="1" w:styleId="TitelZchn">
    <w:name w:val="Titel Zchn"/>
    <w:link w:val="Titel"/>
    <w:uiPriority w:val="10"/>
    <w:rsid w:val="005A2BA7"/>
    <w:rPr>
      <w:rFonts w:ascii="Calibri Light" w:eastAsia="SimSun" w:hAnsi="Calibri Light" w:cs="Times New Roman"/>
      <w:caps/>
      <w:color w:val="404040"/>
      <w:spacing w:val="-10"/>
      <w:sz w:val="72"/>
      <w:szCs w:val="72"/>
    </w:rPr>
  </w:style>
  <w:style w:type="paragraph" w:styleId="KeinLeerraum">
    <w:name w:val="No Spacing"/>
    <w:link w:val="KeinLeerraumZchn"/>
    <w:uiPriority w:val="1"/>
    <w:rsid w:val="005A2BA7"/>
    <w:rPr>
      <w:sz w:val="22"/>
      <w:szCs w:val="22"/>
    </w:rPr>
  </w:style>
  <w:style w:type="character" w:customStyle="1" w:styleId="KeinLeerraumZchn">
    <w:name w:val="Kein Leerraum Zchn"/>
    <w:link w:val="KeinLeerraum"/>
    <w:uiPriority w:val="1"/>
    <w:rsid w:val="00FD46C3"/>
  </w:style>
  <w:style w:type="paragraph" w:styleId="Beschriftung">
    <w:name w:val="caption"/>
    <w:basedOn w:val="Standard"/>
    <w:next w:val="Standard"/>
    <w:uiPriority w:val="35"/>
    <w:unhideWhenUsed/>
    <w:qFormat/>
    <w:rsid w:val="005A2BA7"/>
    <w:rPr>
      <w:b/>
      <w:bCs/>
      <w:smallCaps/>
      <w:color w:val="595959"/>
    </w:rPr>
  </w:style>
  <w:style w:type="paragraph" w:styleId="Inhaltsverzeichnisberschrift">
    <w:name w:val="TOC Heading"/>
    <w:basedOn w:val="berschrift1"/>
    <w:next w:val="Standard"/>
    <w:uiPriority w:val="39"/>
    <w:unhideWhenUsed/>
    <w:qFormat/>
    <w:rsid w:val="005A2BA7"/>
    <w:pPr>
      <w:outlineLvl w:val="9"/>
    </w:pPr>
  </w:style>
  <w:style w:type="character" w:customStyle="1" w:styleId="berschrift1Zchn">
    <w:name w:val="Überschrift 1 Zchn"/>
    <w:link w:val="berschrift1"/>
    <w:uiPriority w:val="9"/>
    <w:rsid w:val="00F90CD7"/>
    <w:rPr>
      <w:rFonts w:ascii="Calibri Light" w:eastAsia="SimSun" w:hAnsi="Calibri Light"/>
      <w:caps/>
      <w:sz w:val="36"/>
      <w:szCs w:val="36"/>
    </w:rPr>
  </w:style>
  <w:style w:type="character" w:customStyle="1" w:styleId="berschrift2Zchn">
    <w:name w:val="Überschrift 2 Zchn"/>
    <w:link w:val="berschrift2"/>
    <w:uiPriority w:val="9"/>
    <w:rsid w:val="00F90CD7"/>
    <w:rPr>
      <w:rFonts w:ascii="Calibri Light" w:eastAsia="SimSun" w:hAnsi="Calibri Light"/>
      <w:caps/>
      <w:sz w:val="28"/>
      <w:szCs w:val="28"/>
    </w:rPr>
  </w:style>
  <w:style w:type="character" w:customStyle="1" w:styleId="berschrift3Zchn">
    <w:name w:val="Überschrift 3 Zchn"/>
    <w:link w:val="berschrift3"/>
    <w:uiPriority w:val="9"/>
    <w:rsid w:val="005A2BA7"/>
    <w:rPr>
      <w:rFonts w:ascii="Calibri Light" w:eastAsia="SimSun" w:hAnsi="Calibri Light"/>
      <w:smallCaps/>
      <w:sz w:val="28"/>
      <w:szCs w:val="28"/>
    </w:rPr>
  </w:style>
  <w:style w:type="character" w:customStyle="1" w:styleId="berschrift4Zchn">
    <w:name w:val="Überschrift 4 Zchn"/>
    <w:link w:val="berschrift4"/>
    <w:uiPriority w:val="9"/>
    <w:rsid w:val="005A2BA7"/>
    <w:rPr>
      <w:rFonts w:ascii="Calibri Light" w:eastAsia="SimSun" w:hAnsi="Calibri Light"/>
      <w:caps/>
      <w:sz w:val="22"/>
      <w:szCs w:val="22"/>
    </w:rPr>
  </w:style>
  <w:style w:type="character" w:customStyle="1" w:styleId="berschrift5Zchn">
    <w:name w:val="Überschrift 5 Zchn"/>
    <w:link w:val="berschrift5"/>
    <w:uiPriority w:val="9"/>
    <w:rsid w:val="005A2BA7"/>
    <w:rPr>
      <w:rFonts w:ascii="Calibri Light" w:eastAsia="SimSun" w:hAnsi="Calibri Light"/>
      <w:i/>
      <w:iCs/>
      <w:caps/>
      <w:sz w:val="22"/>
      <w:szCs w:val="22"/>
    </w:rPr>
  </w:style>
  <w:style w:type="character" w:customStyle="1" w:styleId="berschrift6Zchn">
    <w:name w:val="Überschrift 6 Zchn"/>
    <w:link w:val="berschrift6"/>
    <w:uiPriority w:val="9"/>
    <w:rsid w:val="005A2BA7"/>
    <w:rPr>
      <w:rFonts w:ascii="Calibri Light" w:eastAsia="SimSun" w:hAnsi="Calibri Light"/>
      <w:b/>
      <w:bCs/>
      <w:caps/>
      <w:color w:val="262626"/>
    </w:rPr>
  </w:style>
  <w:style w:type="character" w:customStyle="1" w:styleId="berschrift7Zchn">
    <w:name w:val="Überschrift 7 Zchn"/>
    <w:link w:val="berschrift7"/>
    <w:uiPriority w:val="9"/>
    <w:rsid w:val="005A2BA7"/>
    <w:rPr>
      <w:rFonts w:ascii="Calibri Light" w:eastAsia="SimSun" w:hAnsi="Calibri Light"/>
      <w:b/>
      <w:bCs/>
      <w:i/>
      <w:iCs/>
      <w:caps/>
      <w:color w:val="262626"/>
    </w:rPr>
  </w:style>
  <w:style w:type="character" w:customStyle="1" w:styleId="berschrift8Zchn">
    <w:name w:val="Überschrift 8 Zchn"/>
    <w:link w:val="berschrift8"/>
    <w:uiPriority w:val="9"/>
    <w:rsid w:val="005A2BA7"/>
    <w:rPr>
      <w:rFonts w:ascii="Calibri Light" w:eastAsia="SimSun" w:hAnsi="Calibri Light"/>
      <w:b/>
      <w:bCs/>
      <w:caps/>
      <w:color w:val="7F7F7F"/>
    </w:rPr>
  </w:style>
  <w:style w:type="character" w:customStyle="1" w:styleId="berschrift9Zchn">
    <w:name w:val="Überschrift 9 Zchn"/>
    <w:link w:val="berschrift9"/>
    <w:uiPriority w:val="9"/>
    <w:rsid w:val="005A2BA7"/>
    <w:rPr>
      <w:rFonts w:ascii="Calibri Light" w:eastAsia="SimSun" w:hAnsi="Calibri Light"/>
      <w:b/>
      <w:bCs/>
      <w:i/>
      <w:iCs/>
      <w:caps/>
      <w:color w:val="7F7F7F"/>
    </w:rPr>
  </w:style>
  <w:style w:type="paragraph" w:styleId="Untertitel">
    <w:name w:val="Subtitle"/>
    <w:aliases w:val="Deckblatt Zusatzinfos"/>
    <w:basedOn w:val="Standard"/>
    <w:next w:val="Standard"/>
    <w:link w:val="UntertitelZchn"/>
    <w:uiPriority w:val="11"/>
    <w:qFormat/>
    <w:rsid w:val="005A2BA7"/>
    <w:pPr>
      <w:numPr>
        <w:ilvl w:val="1"/>
      </w:numPr>
    </w:pPr>
    <w:rPr>
      <w:rFonts w:eastAsia="SimSun"/>
      <w:smallCaps/>
      <w:color w:val="595959"/>
      <w:sz w:val="28"/>
      <w:szCs w:val="28"/>
    </w:rPr>
  </w:style>
  <w:style w:type="character" w:customStyle="1" w:styleId="UntertitelZchn">
    <w:name w:val="Untertitel Zchn"/>
    <w:aliases w:val="Deckblatt Zusatzinfos Zchn"/>
    <w:link w:val="Untertitel"/>
    <w:uiPriority w:val="11"/>
    <w:rsid w:val="005A2BA7"/>
    <w:rPr>
      <w:rFonts w:ascii="Calibri Light" w:eastAsia="SimSun" w:hAnsi="Calibri Light" w:cs="Times New Roman"/>
      <w:smallCaps/>
      <w:color w:val="595959"/>
      <w:sz w:val="28"/>
      <w:szCs w:val="28"/>
    </w:rPr>
  </w:style>
  <w:style w:type="character" w:styleId="Fett">
    <w:name w:val="Strong"/>
    <w:uiPriority w:val="22"/>
    <w:rsid w:val="005A2BA7"/>
    <w:rPr>
      <w:b/>
      <w:bCs/>
    </w:rPr>
  </w:style>
  <w:style w:type="character" w:styleId="Hervorhebung">
    <w:name w:val="Emphasis"/>
    <w:uiPriority w:val="20"/>
    <w:qFormat/>
    <w:rsid w:val="005A2BA7"/>
    <w:rPr>
      <w:i/>
      <w:iCs/>
    </w:rPr>
  </w:style>
  <w:style w:type="paragraph" w:styleId="Zitat">
    <w:name w:val="Quote"/>
    <w:basedOn w:val="Standard"/>
    <w:next w:val="Standard"/>
    <w:link w:val="ZitatZchn"/>
    <w:uiPriority w:val="29"/>
    <w:rsid w:val="005A2BA7"/>
    <w:pPr>
      <w:spacing w:before="160"/>
      <w:ind w:left="720" w:right="720"/>
    </w:pPr>
    <w:rPr>
      <w:rFonts w:eastAsia="SimSun"/>
      <w:sz w:val="25"/>
      <w:szCs w:val="25"/>
    </w:rPr>
  </w:style>
  <w:style w:type="character" w:customStyle="1" w:styleId="ZitatZchn">
    <w:name w:val="Zitat Zchn"/>
    <w:link w:val="Zitat"/>
    <w:uiPriority w:val="29"/>
    <w:rsid w:val="005A2BA7"/>
    <w:rPr>
      <w:rFonts w:ascii="Calibri Light" w:eastAsia="SimSun" w:hAnsi="Calibri Light" w:cs="Times New Roman"/>
      <w:sz w:val="25"/>
      <w:szCs w:val="25"/>
    </w:rPr>
  </w:style>
  <w:style w:type="paragraph" w:styleId="IntensivesZitat">
    <w:name w:val="Intense Quote"/>
    <w:basedOn w:val="Standard"/>
    <w:next w:val="Standard"/>
    <w:link w:val="IntensivesZitatZchn"/>
    <w:uiPriority w:val="30"/>
    <w:rsid w:val="005A2BA7"/>
    <w:pPr>
      <w:spacing w:before="280" w:after="280"/>
      <w:ind w:left="1080" w:right="1080"/>
      <w:jc w:val="center"/>
    </w:pPr>
    <w:rPr>
      <w:color w:val="404040"/>
      <w:sz w:val="32"/>
      <w:szCs w:val="32"/>
    </w:rPr>
  </w:style>
  <w:style w:type="character" w:customStyle="1" w:styleId="IntensivesZitatZchn">
    <w:name w:val="Intensives Zitat Zchn"/>
    <w:link w:val="IntensivesZitat"/>
    <w:uiPriority w:val="30"/>
    <w:rsid w:val="005A2BA7"/>
    <w:rPr>
      <w:color w:val="404040"/>
      <w:sz w:val="32"/>
      <w:szCs w:val="32"/>
    </w:rPr>
  </w:style>
  <w:style w:type="character" w:styleId="SchwacheHervorhebung">
    <w:name w:val="Subtle Emphasis"/>
    <w:uiPriority w:val="19"/>
    <w:rsid w:val="005A2BA7"/>
    <w:rPr>
      <w:i/>
      <w:iCs/>
      <w:color w:val="595959"/>
    </w:rPr>
  </w:style>
  <w:style w:type="character" w:styleId="IntensiveHervorhebung">
    <w:name w:val="Intense Emphasis"/>
    <w:uiPriority w:val="21"/>
    <w:rsid w:val="005A2BA7"/>
    <w:rPr>
      <w:b/>
      <w:bCs/>
      <w:i/>
      <w:iCs/>
    </w:rPr>
  </w:style>
  <w:style w:type="character" w:styleId="SchwacherVerweis">
    <w:name w:val="Subtle Reference"/>
    <w:uiPriority w:val="31"/>
    <w:rsid w:val="005A2BA7"/>
    <w:rPr>
      <w:smallCaps/>
      <w:color w:val="404040"/>
      <w:u w:val="single" w:color="7F7F7F"/>
    </w:rPr>
  </w:style>
  <w:style w:type="character" w:styleId="IntensiverVerweis">
    <w:name w:val="Intense Reference"/>
    <w:uiPriority w:val="32"/>
    <w:rsid w:val="005A2BA7"/>
    <w:rPr>
      <w:b/>
      <w:bCs/>
      <w:caps w:val="0"/>
      <w:smallCaps/>
      <w:color w:val="auto"/>
      <w:spacing w:val="3"/>
      <w:u w:val="single"/>
    </w:rPr>
  </w:style>
  <w:style w:type="character" w:styleId="Buchtitel">
    <w:name w:val="Book Title"/>
    <w:uiPriority w:val="33"/>
    <w:rsid w:val="005A2BA7"/>
    <w:rPr>
      <w:b/>
      <w:bCs/>
      <w:smallCaps/>
      <w:spacing w:val="7"/>
    </w:rPr>
  </w:style>
  <w:style w:type="paragraph" w:customStyle="1" w:styleId="Default">
    <w:name w:val="Default"/>
    <w:rsid w:val="00261296"/>
    <w:pPr>
      <w:autoSpaceDE w:val="0"/>
      <w:autoSpaceDN w:val="0"/>
      <w:adjustRightInd w:val="0"/>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rsid w:val="00C573C6"/>
    <w:pPr>
      <w:spacing w:beforeAutospacing="1" w:afterAutospacing="1"/>
    </w:pPr>
  </w:style>
  <w:style w:type="paragraph" w:styleId="Abbildungsverzeichnis">
    <w:name w:val="table of figures"/>
    <w:basedOn w:val="Standard"/>
    <w:next w:val="Standard"/>
    <w:uiPriority w:val="99"/>
    <w:rsid w:val="00B97991"/>
    <w:pPr>
      <w:spacing w:after="0"/>
      <w:ind w:left="440" w:hanging="440"/>
    </w:pPr>
    <w:rPr>
      <w:rFonts w:ascii="Calibri" w:hAnsi="Calibri"/>
      <w:smallCaps/>
      <w:sz w:val="20"/>
      <w:szCs w:val="20"/>
    </w:rPr>
  </w:style>
  <w:style w:type="character" w:customStyle="1" w:styleId="FunotentextZchn">
    <w:name w:val="Fußnotentext Zchn"/>
    <w:link w:val="Funotentext"/>
    <w:semiHidden/>
    <w:rsid w:val="0063434E"/>
    <w:rPr>
      <w:sz w:val="20"/>
      <w:szCs w:val="20"/>
    </w:rPr>
  </w:style>
  <w:style w:type="character" w:customStyle="1" w:styleId="FussnoteZchn">
    <w:name w:val="Fussnote Zchn"/>
    <w:basedOn w:val="FunotentextZchn"/>
    <w:link w:val="Fussnote"/>
    <w:rsid w:val="00C573C6"/>
    <w:rPr>
      <w:sz w:val="20"/>
      <w:szCs w:val="20"/>
    </w:rPr>
  </w:style>
  <w:style w:type="paragraph" w:customStyle="1" w:styleId="small">
    <w:name w:val="small"/>
    <w:basedOn w:val="Standard"/>
    <w:rsid w:val="00750824"/>
    <w:pPr>
      <w:spacing w:before="100" w:beforeAutospacing="1" w:after="100" w:afterAutospacing="1"/>
    </w:pPr>
    <w:rPr>
      <w:rFonts w:ascii="Times New Roman" w:hAnsi="Times New Roman"/>
      <w:sz w:val="24"/>
      <w:szCs w:val="24"/>
    </w:rPr>
  </w:style>
  <w:style w:type="character" w:customStyle="1" w:styleId="st1">
    <w:name w:val="st1"/>
    <w:rsid w:val="00750824"/>
  </w:style>
  <w:style w:type="paragraph" w:customStyle="1" w:styleId="Fussnoten">
    <w:name w:val="Fussnoten"/>
    <w:basedOn w:val="Funotentext"/>
    <w:link w:val="FussnotenZchn"/>
    <w:qFormat/>
    <w:rsid w:val="003A18C6"/>
  </w:style>
  <w:style w:type="character" w:customStyle="1" w:styleId="FussnotenZchn">
    <w:name w:val="Fussnoten Zchn"/>
    <w:link w:val="Fussnoten"/>
    <w:rsid w:val="003A18C6"/>
    <w:rPr>
      <w:rFonts w:ascii="Calibri Light" w:hAnsi="Calibri Light"/>
      <w:sz w:val="20"/>
      <w:szCs w:val="20"/>
    </w:rPr>
  </w:style>
  <w:style w:type="table" w:styleId="Tabellenraster">
    <w:name w:val="Table Grid"/>
    <w:basedOn w:val="NormaleTabelle"/>
    <w:rsid w:val="00313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B8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863411">
      <w:bodyDiv w:val="1"/>
      <w:marLeft w:val="0"/>
      <w:marRight w:val="0"/>
      <w:marTop w:val="0"/>
      <w:marBottom w:val="0"/>
      <w:divBdr>
        <w:top w:val="none" w:sz="0" w:space="0" w:color="auto"/>
        <w:left w:val="none" w:sz="0" w:space="0" w:color="auto"/>
        <w:bottom w:val="none" w:sz="0" w:space="0" w:color="auto"/>
        <w:right w:val="none" w:sz="0" w:space="0" w:color="auto"/>
      </w:divBdr>
    </w:div>
    <w:div w:id="748963919">
      <w:bodyDiv w:val="1"/>
      <w:marLeft w:val="0"/>
      <w:marRight w:val="0"/>
      <w:marTop w:val="0"/>
      <w:marBottom w:val="0"/>
      <w:divBdr>
        <w:top w:val="none" w:sz="0" w:space="0" w:color="auto"/>
        <w:left w:val="none" w:sz="0" w:space="0" w:color="auto"/>
        <w:bottom w:val="none" w:sz="0" w:space="0" w:color="auto"/>
        <w:right w:val="none" w:sz="0" w:space="0" w:color="auto"/>
      </w:divBdr>
      <w:divsChild>
        <w:div w:id="40247868">
          <w:marLeft w:val="1080"/>
          <w:marRight w:val="0"/>
          <w:marTop w:val="100"/>
          <w:marBottom w:val="0"/>
          <w:divBdr>
            <w:top w:val="none" w:sz="0" w:space="0" w:color="auto"/>
            <w:left w:val="none" w:sz="0" w:space="0" w:color="auto"/>
            <w:bottom w:val="none" w:sz="0" w:space="0" w:color="auto"/>
            <w:right w:val="none" w:sz="0" w:space="0" w:color="auto"/>
          </w:divBdr>
        </w:div>
        <w:div w:id="60100715">
          <w:marLeft w:val="1080"/>
          <w:marRight w:val="0"/>
          <w:marTop w:val="100"/>
          <w:marBottom w:val="0"/>
          <w:divBdr>
            <w:top w:val="none" w:sz="0" w:space="0" w:color="auto"/>
            <w:left w:val="none" w:sz="0" w:space="0" w:color="auto"/>
            <w:bottom w:val="none" w:sz="0" w:space="0" w:color="auto"/>
            <w:right w:val="none" w:sz="0" w:space="0" w:color="auto"/>
          </w:divBdr>
        </w:div>
        <w:div w:id="91976662">
          <w:marLeft w:val="360"/>
          <w:marRight w:val="0"/>
          <w:marTop w:val="200"/>
          <w:marBottom w:val="0"/>
          <w:divBdr>
            <w:top w:val="none" w:sz="0" w:space="0" w:color="auto"/>
            <w:left w:val="none" w:sz="0" w:space="0" w:color="auto"/>
            <w:bottom w:val="none" w:sz="0" w:space="0" w:color="auto"/>
            <w:right w:val="none" w:sz="0" w:space="0" w:color="auto"/>
          </w:divBdr>
        </w:div>
        <w:div w:id="147094045">
          <w:marLeft w:val="1080"/>
          <w:marRight w:val="0"/>
          <w:marTop w:val="100"/>
          <w:marBottom w:val="0"/>
          <w:divBdr>
            <w:top w:val="none" w:sz="0" w:space="0" w:color="auto"/>
            <w:left w:val="none" w:sz="0" w:space="0" w:color="auto"/>
            <w:bottom w:val="none" w:sz="0" w:space="0" w:color="auto"/>
            <w:right w:val="none" w:sz="0" w:space="0" w:color="auto"/>
          </w:divBdr>
        </w:div>
        <w:div w:id="319625257">
          <w:marLeft w:val="1080"/>
          <w:marRight w:val="0"/>
          <w:marTop w:val="100"/>
          <w:marBottom w:val="0"/>
          <w:divBdr>
            <w:top w:val="none" w:sz="0" w:space="0" w:color="auto"/>
            <w:left w:val="none" w:sz="0" w:space="0" w:color="auto"/>
            <w:bottom w:val="none" w:sz="0" w:space="0" w:color="auto"/>
            <w:right w:val="none" w:sz="0" w:space="0" w:color="auto"/>
          </w:divBdr>
        </w:div>
        <w:div w:id="350835488">
          <w:marLeft w:val="1080"/>
          <w:marRight w:val="0"/>
          <w:marTop w:val="100"/>
          <w:marBottom w:val="0"/>
          <w:divBdr>
            <w:top w:val="none" w:sz="0" w:space="0" w:color="auto"/>
            <w:left w:val="none" w:sz="0" w:space="0" w:color="auto"/>
            <w:bottom w:val="none" w:sz="0" w:space="0" w:color="auto"/>
            <w:right w:val="none" w:sz="0" w:space="0" w:color="auto"/>
          </w:divBdr>
        </w:div>
        <w:div w:id="393548348">
          <w:marLeft w:val="360"/>
          <w:marRight w:val="0"/>
          <w:marTop w:val="200"/>
          <w:marBottom w:val="0"/>
          <w:divBdr>
            <w:top w:val="none" w:sz="0" w:space="0" w:color="auto"/>
            <w:left w:val="none" w:sz="0" w:space="0" w:color="auto"/>
            <w:bottom w:val="none" w:sz="0" w:space="0" w:color="auto"/>
            <w:right w:val="none" w:sz="0" w:space="0" w:color="auto"/>
          </w:divBdr>
        </w:div>
        <w:div w:id="560482036">
          <w:marLeft w:val="1800"/>
          <w:marRight w:val="0"/>
          <w:marTop w:val="100"/>
          <w:marBottom w:val="0"/>
          <w:divBdr>
            <w:top w:val="none" w:sz="0" w:space="0" w:color="auto"/>
            <w:left w:val="none" w:sz="0" w:space="0" w:color="auto"/>
            <w:bottom w:val="none" w:sz="0" w:space="0" w:color="auto"/>
            <w:right w:val="none" w:sz="0" w:space="0" w:color="auto"/>
          </w:divBdr>
        </w:div>
        <w:div w:id="675156102">
          <w:marLeft w:val="1080"/>
          <w:marRight w:val="0"/>
          <w:marTop w:val="100"/>
          <w:marBottom w:val="0"/>
          <w:divBdr>
            <w:top w:val="none" w:sz="0" w:space="0" w:color="auto"/>
            <w:left w:val="none" w:sz="0" w:space="0" w:color="auto"/>
            <w:bottom w:val="none" w:sz="0" w:space="0" w:color="auto"/>
            <w:right w:val="none" w:sz="0" w:space="0" w:color="auto"/>
          </w:divBdr>
        </w:div>
        <w:div w:id="841773055">
          <w:marLeft w:val="1080"/>
          <w:marRight w:val="0"/>
          <w:marTop w:val="100"/>
          <w:marBottom w:val="0"/>
          <w:divBdr>
            <w:top w:val="none" w:sz="0" w:space="0" w:color="auto"/>
            <w:left w:val="none" w:sz="0" w:space="0" w:color="auto"/>
            <w:bottom w:val="none" w:sz="0" w:space="0" w:color="auto"/>
            <w:right w:val="none" w:sz="0" w:space="0" w:color="auto"/>
          </w:divBdr>
        </w:div>
        <w:div w:id="976447609">
          <w:marLeft w:val="1080"/>
          <w:marRight w:val="0"/>
          <w:marTop w:val="100"/>
          <w:marBottom w:val="0"/>
          <w:divBdr>
            <w:top w:val="none" w:sz="0" w:space="0" w:color="auto"/>
            <w:left w:val="none" w:sz="0" w:space="0" w:color="auto"/>
            <w:bottom w:val="none" w:sz="0" w:space="0" w:color="auto"/>
            <w:right w:val="none" w:sz="0" w:space="0" w:color="auto"/>
          </w:divBdr>
        </w:div>
        <w:div w:id="1481267824">
          <w:marLeft w:val="1800"/>
          <w:marRight w:val="0"/>
          <w:marTop w:val="100"/>
          <w:marBottom w:val="0"/>
          <w:divBdr>
            <w:top w:val="none" w:sz="0" w:space="0" w:color="auto"/>
            <w:left w:val="none" w:sz="0" w:space="0" w:color="auto"/>
            <w:bottom w:val="none" w:sz="0" w:space="0" w:color="auto"/>
            <w:right w:val="none" w:sz="0" w:space="0" w:color="auto"/>
          </w:divBdr>
        </w:div>
        <w:div w:id="1568606903">
          <w:marLeft w:val="360"/>
          <w:marRight w:val="0"/>
          <w:marTop w:val="200"/>
          <w:marBottom w:val="0"/>
          <w:divBdr>
            <w:top w:val="none" w:sz="0" w:space="0" w:color="auto"/>
            <w:left w:val="none" w:sz="0" w:space="0" w:color="auto"/>
            <w:bottom w:val="none" w:sz="0" w:space="0" w:color="auto"/>
            <w:right w:val="none" w:sz="0" w:space="0" w:color="auto"/>
          </w:divBdr>
        </w:div>
        <w:div w:id="1729915454">
          <w:marLeft w:val="360"/>
          <w:marRight w:val="0"/>
          <w:marTop w:val="200"/>
          <w:marBottom w:val="0"/>
          <w:divBdr>
            <w:top w:val="none" w:sz="0" w:space="0" w:color="auto"/>
            <w:left w:val="none" w:sz="0" w:space="0" w:color="auto"/>
            <w:bottom w:val="none" w:sz="0" w:space="0" w:color="auto"/>
            <w:right w:val="none" w:sz="0" w:space="0" w:color="auto"/>
          </w:divBdr>
        </w:div>
        <w:div w:id="1877231909">
          <w:marLeft w:val="1080"/>
          <w:marRight w:val="0"/>
          <w:marTop w:val="100"/>
          <w:marBottom w:val="0"/>
          <w:divBdr>
            <w:top w:val="none" w:sz="0" w:space="0" w:color="auto"/>
            <w:left w:val="none" w:sz="0" w:space="0" w:color="auto"/>
            <w:bottom w:val="none" w:sz="0" w:space="0" w:color="auto"/>
            <w:right w:val="none" w:sz="0" w:space="0" w:color="auto"/>
          </w:divBdr>
        </w:div>
        <w:div w:id="2051683302">
          <w:marLeft w:val="1080"/>
          <w:marRight w:val="0"/>
          <w:marTop w:val="100"/>
          <w:marBottom w:val="0"/>
          <w:divBdr>
            <w:top w:val="none" w:sz="0" w:space="0" w:color="auto"/>
            <w:left w:val="none" w:sz="0" w:space="0" w:color="auto"/>
            <w:bottom w:val="none" w:sz="0" w:space="0" w:color="auto"/>
            <w:right w:val="none" w:sz="0" w:space="0" w:color="auto"/>
          </w:divBdr>
        </w:div>
      </w:divsChild>
    </w:div>
    <w:div w:id="906185394">
      <w:bodyDiv w:val="1"/>
      <w:marLeft w:val="0"/>
      <w:marRight w:val="0"/>
      <w:marTop w:val="0"/>
      <w:marBottom w:val="0"/>
      <w:divBdr>
        <w:top w:val="none" w:sz="0" w:space="0" w:color="auto"/>
        <w:left w:val="none" w:sz="0" w:space="0" w:color="auto"/>
        <w:bottom w:val="none" w:sz="0" w:space="0" w:color="auto"/>
        <w:right w:val="none" w:sz="0" w:space="0" w:color="auto"/>
      </w:divBdr>
      <w:divsChild>
        <w:div w:id="1821842342">
          <w:marLeft w:val="0"/>
          <w:marRight w:val="0"/>
          <w:marTop w:val="0"/>
          <w:marBottom w:val="0"/>
          <w:divBdr>
            <w:top w:val="none" w:sz="0" w:space="0" w:color="auto"/>
            <w:left w:val="none" w:sz="0" w:space="0" w:color="auto"/>
            <w:bottom w:val="none" w:sz="0" w:space="0" w:color="auto"/>
            <w:right w:val="none" w:sz="0" w:space="0" w:color="auto"/>
          </w:divBdr>
          <w:divsChild>
            <w:div w:id="1896507152">
              <w:marLeft w:val="0"/>
              <w:marRight w:val="0"/>
              <w:marTop w:val="0"/>
              <w:marBottom w:val="0"/>
              <w:divBdr>
                <w:top w:val="none" w:sz="0" w:space="0" w:color="auto"/>
                <w:left w:val="none" w:sz="0" w:space="0" w:color="auto"/>
                <w:bottom w:val="none" w:sz="0" w:space="0" w:color="auto"/>
                <w:right w:val="none" w:sz="0" w:space="0" w:color="auto"/>
              </w:divBdr>
              <w:divsChild>
                <w:div w:id="2095852176">
                  <w:marLeft w:val="0"/>
                  <w:marRight w:val="0"/>
                  <w:marTop w:val="0"/>
                  <w:marBottom w:val="0"/>
                  <w:divBdr>
                    <w:top w:val="none" w:sz="0" w:space="0" w:color="auto"/>
                    <w:left w:val="none" w:sz="0" w:space="0" w:color="auto"/>
                    <w:bottom w:val="none" w:sz="0" w:space="0" w:color="auto"/>
                    <w:right w:val="none" w:sz="0" w:space="0" w:color="auto"/>
                  </w:divBdr>
                  <w:divsChild>
                    <w:div w:id="1032459158">
                      <w:marLeft w:val="0"/>
                      <w:marRight w:val="0"/>
                      <w:marTop w:val="0"/>
                      <w:marBottom w:val="0"/>
                      <w:divBdr>
                        <w:top w:val="none" w:sz="0" w:space="0" w:color="auto"/>
                        <w:left w:val="none" w:sz="0" w:space="0" w:color="auto"/>
                        <w:bottom w:val="none" w:sz="0" w:space="0" w:color="auto"/>
                        <w:right w:val="none" w:sz="0" w:space="0" w:color="auto"/>
                      </w:divBdr>
                      <w:divsChild>
                        <w:div w:id="228461677">
                          <w:marLeft w:val="0"/>
                          <w:marRight w:val="0"/>
                          <w:marTop w:val="0"/>
                          <w:marBottom w:val="0"/>
                          <w:divBdr>
                            <w:top w:val="none" w:sz="0" w:space="0" w:color="auto"/>
                            <w:left w:val="none" w:sz="0" w:space="0" w:color="auto"/>
                            <w:bottom w:val="none" w:sz="0" w:space="0" w:color="auto"/>
                            <w:right w:val="none" w:sz="0" w:space="0" w:color="auto"/>
                          </w:divBdr>
                          <w:divsChild>
                            <w:div w:id="1314063304">
                              <w:marLeft w:val="0"/>
                              <w:marRight w:val="0"/>
                              <w:marTop w:val="0"/>
                              <w:marBottom w:val="0"/>
                              <w:divBdr>
                                <w:top w:val="none" w:sz="0" w:space="0" w:color="auto"/>
                                <w:left w:val="none" w:sz="0" w:space="0" w:color="auto"/>
                                <w:bottom w:val="none" w:sz="0" w:space="0" w:color="auto"/>
                                <w:right w:val="none" w:sz="0" w:space="0" w:color="auto"/>
                              </w:divBdr>
                              <w:divsChild>
                                <w:div w:id="470637743">
                                  <w:marLeft w:val="0"/>
                                  <w:marRight w:val="0"/>
                                  <w:marTop w:val="0"/>
                                  <w:marBottom w:val="0"/>
                                  <w:divBdr>
                                    <w:top w:val="none" w:sz="0" w:space="0" w:color="auto"/>
                                    <w:left w:val="none" w:sz="0" w:space="0" w:color="auto"/>
                                    <w:bottom w:val="none" w:sz="0" w:space="0" w:color="auto"/>
                                    <w:right w:val="none" w:sz="0" w:space="0" w:color="auto"/>
                                  </w:divBdr>
                                  <w:divsChild>
                                    <w:div w:id="2889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557966">
      <w:bodyDiv w:val="1"/>
      <w:marLeft w:val="0"/>
      <w:marRight w:val="0"/>
      <w:marTop w:val="0"/>
      <w:marBottom w:val="0"/>
      <w:divBdr>
        <w:top w:val="none" w:sz="0" w:space="0" w:color="auto"/>
        <w:left w:val="none" w:sz="0" w:space="0" w:color="auto"/>
        <w:bottom w:val="none" w:sz="0" w:space="0" w:color="auto"/>
        <w:right w:val="none" w:sz="0" w:space="0" w:color="auto"/>
      </w:divBdr>
    </w:div>
    <w:div w:id="1041130292">
      <w:bodyDiv w:val="1"/>
      <w:marLeft w:val="0"/>
      <w:marRight w:val="0"/>
      <w:marTop w:val="0"/>
      <w:marBottom w:val="0"/>
      <w:divBdr>
        <w:top w:val="none" w:sz="0" w:space="0" w:color="auto"/>
        <w:left w:val="none" w:sz="0" w:space="0" w:color="auto"/>
        <w:bottom w:val="none" w:sz="0" w:space="0" w:color="auto"/>
        <w:right w:val="none" w:sz="0" w:space="0" w:color="auto"/>
      </w:divBdr>
    </w:div>
    <w:div w:id="1109007160">
      <w:bodyDiv w:val="1"/>
      <w:marLeft w:val="0"/>
      <w:marRight w:val="0"/>
      <w:marTop w:val="0"/>
      <w:marBottom w:val="0"/>
      <w:divBdr>
        <w:top w:val="none" w:sz="0" w:space="0" w:color="auto"/>
        <w:left w:val="none" w:sz="0" w:space="0" w:color="auto"/>
        <w:bottom w:val="none" w:sz="0" w:space="0" w:color="auto"/>
        <w:right w:val="none" w:sz="0" w:space="0" w:color="auto"/>
      </w:divBdr>
      <w:divsChild>
        <w:div w:id="35159784">
          <w:marLeft w:val="1080"/>
          <w:marRight w:val="0"/>
          <w:marTop w:val="100"/>
          <w:marBottom w:val="0"/>
          <w:divBdr>
            <w:top w:val="none" w:sz="0" w:space="0" w:color="auto"/>
            <w:left w:val="none" w:sz="0" w:space="0" w:color="auto"/>
            <w:bottom w:val="none" w:sz="0" w:space="0" w:color="auto"/>
            <w:right w:val="none" w:sz="0" w:space="0" w:color="auto"/>
          </w:divBdr>
        </w:div>
        <w:div w:id="157574565">
          <w:marLeft w:val="360"/>
          <w:marRight w:val="0"/>
          <w:marTop w:val="200"/>
          <w:marBottom w:val="0"/>
          <w:divBdr>
            <w:top w:val="none" w:sz="0" w:space="0" w:color="auto"/>
            <w:left w:val="none" w:sz="0" w:space="0" w:color="auto"/>
            <w:bottom w:val="none" w:sz="0" w:space="0" w:color="auto"/>
            <w:right w:val="none" w:sz="0" w:space="0" w:color="auto"/>
          </w:divBdr>
        </w:div>
        <w:div w:id="233785322">
          <w:marLeft w:val="1080"/>
          <w:marRight w:val="0"/>
          <w:marTop w:val="100"/>
          <w:marBottom w:val="0"/>
          <w:divBdr>
            <w:top w:val="none" w:sz="0" w:space="0" w:color="auto"/>
            <w:left w:val="none" w:sz="0" w:space="0" w:color="auto"/>
            <w:bottom w:val="none" w:sz="0" w:space="0" w:color="auto"/>
            <w:right w:val="none" w:sz="0" w:space="0" w:color="auto"/>
          </w:divBdr>
        </w:div>
        <w:div w:id="354424728">
          <w:marLeft w:val="360"/>
          <w:marRight w:val="0"/>
          <w:marTop w:val="200"/>
          <w:marBottom w:val="0"/>
          <w:divBdr>
            <w:top w:val="none" w:sz="0" w:space="0" w:color="auto"/>
            <w:left w:val="none" w:sz="0" w:space="0" w:color="auto"/>
            <w:bottom w:val="none" w:sz="0" w:space="0" w:color="auto"/>
            <w:right w:val="none" w:sz="0" w:space="0" w:color="auto"/>
          </w:divBdr>
        </w:div>
        <w:div w:id="376979683">
          <w:marLeft w:val="1080"/>
          <w:marRight w:val="0"/>
          <w:marTop w:val="100"/>
          <w:marBottom w:val="0"/>
          <w:divBdr>
            <w:top w:val="none" w:sz="0" w:space="0" w:color="auto"/>
            <w:left w:val="none" w:sz="0" w:space="0" w:color="auto"/>
            <w:bottom w:val="none" w:sz="0" w:space="0" w:color="auto"/>
            <w:right w:val="none" w:sz="0" w:space="0" w:color="auto"/>
          </w:divBdr>
        </w:div>
        <w:div w:id="494539591">
          <w:marLeft w:val="1080"/>
          <w:marRight w:val="0"/>
          <w:marTop w:val="100"/>
          <w:marBottom w:val="0"/>
          <w:divBdr>
            <w:top w:val="none" w:sz="0" w:space="0" w:color="auto"/>
            <w:left w:val="none" w:sz="0" w:space="0" w:color="auto"/>
            <w:bottom w:val="none" w:sz="0" w:space="0" w:color="auto"/>
            <w:right w:val="none" w:sz="0" w:space="0" w:color="auto"/>
          </w:divBdr>
        </w:div>
        <w:div w:id="538586443">
          <w:marLeft w:val="1080"/>
          <w:marRight w:val="0"/>
          <w:marTop w:val="100"/>
          <w:marBottom w:val="0"/>
          <w:divBdr>
            <w:top w:val="none" w:sz="0" w:space="0" w:color="auto"/>
            <w:left w:val="none" w:sz="0" w:space="0" w:color="auto"/>
            <w:bottom w:val="none" w:sz="0" w:space="0" w:color="auto"/>
            <w:right w:val="none" w:sz="0" w:space="0" w:color="auto"/>
          </w:divBdr>
        </w:div>
        <w:div w:id="1027368635">
          <w:marLeft w:val="1080"/>
          <w:marRight w:val="0"/>
          <w:marTop w:val="100"/>
          <w:marBottom w:val="0"/>
          <w:divBdr>
            <w:top w:val="none" w:sz="0" w:space="0" w:color="auto"/>
            <w:left w:val="none" w:sz="0" w:space="0" w:color="auto"/>
            <w:bottom w:val="none" w:sz="0" w:space="0" w:color="auto"/>
            <w:right w:val="none" w:sz="0" w:space="0" w:color="auto"/>
          </w:divBdr>
        </w:div>
        <w:div w:id="1272517583">
          <w:marLeft w:val="1080"/>
          <w:marRight w:val="0"/>
          <w:marTop w:val="100"/>
          <w:marBottom w:val="0"/>
          <w:divBdr>
            <w:top w:val="none" w:sz="0" w:space="0" w:color="auto"/>
            <w:left w:val="none" w:sz="0" w:space="0" w:color="auto"/>
            <w:bottom w:val="none" w:sz="0" w:space="0" w:color="auto"/>
            <w:right w:val="none" w:sz="0" w:space="0" w:color="auto"/>
          </w:divBdr>
        </w:div>
        <w:div w:id="1339699944">
          <w:marLeft w:val="1800"/>
          <w:marRight w:val="0"/>
          <w:marTop w:val="100"/>
          <w:marBottom w:val="0"/>
          <w:divBdr>
            <w:top w:val="none" w:sz="0" w:space="0" w:color="auto"/>
            <w:left w:val="none" w:sz="0" w:space="0" w:color="auto"/>
            <w:bottom w:val="none" w:sz="0" w:space="0" w:color="auto"/>
            <w:right w:val="none" w:sz="0" w:space="0" w:color="auto"/>
          </w:divBdr>
        </w:div>
        <w:div w:id="1887403822">
          <w:marLeft w:val="360"/>
          <w:marRight w:val="0"/>
          <w:marTop w:val="200"/>
          <w:marBottom w:val="0"/>
          <w:divBdr>
            <w:top w:val="none" w:sz="0" w:space="0" w:color="auto"/>
            <w:left w:val="none" w:sz="0" w:space="0" w:color="auto"/>
            <w:bottom w:val="none" w:sz="0" w:space="0" w:color="auto"/>
            <w:right w:val="none" w:sz="0" w:space="0" w:color="auto"/>
          </w:divBdr>
        </w:div>
        <w:div w:id="1955401928">
          <w:marLeft w:val="1080"/>
          <w:marRight w:val="0"/>
          <w:marTop w:val="100"/>
          <w:marBottom w:val="0"/>
          <w:divBdr>
            <w:top w:val="none" w:sz="0" w:space="0" w:color="auto"/>
            <w:left w:val="none" w:sz="0" w:space="0" w:color="auto"/>
            <w:bottom w:val="none" w:sz="0" w:space="0" w:color="auto"/>
            <w:right w:val="none" w:sz="0" w:space="0" w:color="auto"/>
          </w:divBdr>
        </w:div>
        <w:div w:id="1991670720">
          <w:marLeft w:val="360"/>
          <w:marRight w:val="0"/>
          <w:marTop w:val="200"/>
          <w:marBottom w:val="0"/>
          <w:divBdr>
            <w:top w:val="none" w:sz="0" w:space="0" w:color="auto"/>
            <w:left w:val="none" w:sz="0" w:space="0" w:color="auto"/>
            <w:bottom w:val="none" w:sz="0" w:space="0" w:color="auto"/>
            <w:right w:val="none" w:sz="0" w:space="0" w:color="auto"/>
          </w:divBdr>
        </w:div>
        <w:div w:id="2124300300">
          <w:marLeft w:val="1800"/>
          <w:marRight w:val="0"/>
          <w:marTop w:val="100"/>
          <w:marBottom w:val="0"/>
          <w:divBdr>
            <w:top w:val="none" w:sz="0" w:space="0" w:color="auto"/>
            <w:left w:val="none" w:sz="0" w:space="0" w:color="auto"/>
            <w:bottom w:val="none" w:sz="0" w:space="0" w:color="auto"/>
            <w:right w:val="none" w:sz="0" w:space="0" w:color="auto"/>
          </w:divBdr>
        </w:div>
        <w:div w:id="2127773861">
          <w:marLeft w:val="1080"/>
          <w:marRight w:val="0"/>
          <w:marTop w:val="100"/>
          <w:marBottom w:val="0"/>
          <w:divBdr>
            <w:top w:val="none" w:sz="0" w:space="0" w:color="auto"/>
            <w:left w:val="none" w:sz="0" w:space="0" w:color="auto"/>
            <w:bottom w:val="none" w:sz="0" w:space="0" w:color="auto"/>
            <w:right w:val="none" w:sz="0" w:space="0" w:color="auto"/>
          </w:divBdr>
        </w:div>
        <w:div w:id="213798474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chlmec\Documents\Hochschule%20Kempten\PROJEKTE%20Forschungsprojekte,%20Bachelorarbeiten,%20Masterarbeiten\DV%20-%20PROJEKTE\Game%20Design%20Document%20G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96F1A-F7FE-4828-8042-83C79EE2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Game Design Document GDD.dotx</Template>
  <TotalTime>0</TotalTime>
  <Pages>8</Pages>
  <Words>2383</Words>
  <Characters>13584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15936</CharactersWithSpaces>
  <SharedDoc>false</SharedDoc>
  <HLinks>
    <vt:vector size="114" baseType="variant">
      <vt:variant>
        <vt:i4>1703995</vt:i4>
      </vt:variant>
      <vt:variant>
        <vt:i4>119</vt:i4>
      </vt:variant>
      <vt:variant>
        <vt:i4>0</vt:i4>
      </vt:variant>
      <vt:variant>
        <vt:i4>5</vt:i4>
      </vt:variant>
      <vt:variant>
        <vt:lpwstr/>
      </vt:variant>
      <vt:variant>
        <vt:lpwstr>_Toc449263080</vt:lpwstr>
      </vt:variant>
      <vt:variant>
        <vt:i4>1376315</vt:i4>
      </vt:variant>
      <vt:variant>
        <vt:i4>113</vt:i4>
      </vt:variant>
      <vt:variant>
        <vt:i4>0</vt:i4>
      </vt:variant>
      <vt:variant>
        <vt:i4>5</vt:i4>
      </vt:variant>
      <vt:variant>
        <vt:lpwstr/>
      </vt:variant>
      <vt:variant>
        <vt:lpwstr>_Toc449263079</vt:lpwstr>
      </vt:variant>
      <vt:variant>
        <vt:i4>1376316</vt:i4>
      </vt:variant>
      <vt:variant>
        <vt:i4>98</vt:i4>
      </vt:variant>
      <vt:variant>
        <vt:i4>0</vt:i4>
      </vt:variant>
      <vt:variant>
        <vt:i4>5</vt:i4>
      </vt:variant>
      <vt:variant>
        <vt:lpwstr/>
      </vt:variant>
      <vt:variant>
        <vt:lpwstr>_Toc449263774</vt:lpwstr>
      </vt:variant>
      <vt:variant>
        <vt:i4>1376316</vt:i4>
      </vt:variant>
      <vt:variant>
        <vt:i4>92</vt:i4>
      </vt:variant>
      <vt:variant>
        <vt:i4>0</vt:i4>
      </vt:variant>
      <vt:variant>
        <vt:i4>5</vt:i4>
      </vt:variant>
      <vt:variant>
        <vt:lpwstr/>
      </vt:variant>
      <vt:variant>
        <vt:lpwstr>_Toc449263773</vt:lpwstr>
      </vt:variant>
      <vt:variant>
        <vt:i4>1376316</vt:i4>
      </vt:variant>
      <vt:variant>
        <vt:i4>86</vt:i4>
      </vt:variant>
      <vt:variant>
        <vt:i4>0</vt:i4>
      </vt:variant>
      <vt:variant>
        <vt:i4>5</vt:i4>
      </vt:variant>
      <vt:variant>
        <vt:lpwstr/>
      </vt:variant>
      <vt:variant>
        <vt:lpwstr>_Toc449263772</vt:lpwstr>
      </vt:variant>
      <vt:variant>
        <vt:i4>1376316</vt:i4>
      </vt:variant>
      <vt:variant>
        <vt:i4>80</vt:i4>
      </vt:variant>
      <vt:variant>
        <vt:i4>0</vt:i4>
      </vt:variant>
      <vt:variant>
        <vt:i4>5</vt:i4>
      </vt:variant>
      <vt:variant>
        <vt:lpwstr/>
      </vt:variant>
      <vt:variant>
        <vt:lpwstr>_Toc449263771</vt:lpwstr>
      </vt:variant>
      <vt:variant>
        <vt:i4>1376316</vt:i4>
      </vt:variant>
      <vt:variant>
        <vt:i4>74</vt:i4>
      </vt:variant>
      <vt:variant>
        <vt:i4>0</vt:i4>
      </vt:variant>
      <vt:variant>
        <vt:i4>5</vt:i4>
      </vt:variant>
      <vt:variant>
        <vt:lpwstr/>
      </vt:variant>
      <vt:variant>
        <vt:lpwstr>_Toc449263770</vt:lpwstr>
      </vt:variant>
      <vt:variant>
        <vt:i4>1310780</vt:i4>
      </vt:variant>
      <vt:variant>
        <vt:i4>68</vt:i4>
      </vt:variant>
      <vt:variant>
        <vt:i4>0</vt:i4>
      </vt:variant>
      <vt:variant>
        <vt:i4>5</vt:i4>
      </vt:variant>
      <vt:variant>
        <vt:lpwstr/>
      </vt:variant>
      <vt:variant>
        <vt:lpwstr>_Toc449263769</vt:lpwstr>
      </vt:variant>
      <vt:variant>
        <vt:i4>1310780</vt:i4>
      </vt:variant>
      <vt:variant>
        <vt:i4>62</vt:i4>
      </vt:variant>
      <vt:variant>
        <vt:i4>0</vt:i4>
      </vt:variant>
      <vt:variant>
        <vt:i4>5</vt:i4>
      </vt:variant>
      <vt:variant>
        <vt:lpwstr/>
      </vt:variant>
      <vt:variant>
        <vt:lpwstr>_Toc449263768</vt:lpwstr>
      </vt:variant>
      <vt:variant>
        <vt:i4>1310780</vt:i4>
      </vt:variant>
      <vt:variant>
        <vt:i4>56</vt:i4>
      </vt:variant>
      <vt:variant>
        <vt:i4>0</vt:i4>
      </vt:variant>
      <vt:variant>
        <vt:i4>5</vt:i4>
      </vt:variant>
      <vt:variant>
        <vt:lpwstr/>
      </vt:variant>
      <vt:variant>
        <vt:lpwstr>_Toc449263767</vt:lpwstr>
      </vt:variant>
      <vt:variant>
        <vt:i4>1310780</vt:i4>
      </vt:variant>
      <vt:variant>
        <vt:i4>50</vt:i4>
      </vt:variant>
      <vt:variant>
        <vt:i4>0</vt:i4>
      </vt:variant>
      <vt:variant>
        <vt:i4>5</vt:i4>
      </vt:variant>
      <vt:variant>
        <vt:lpwstr/>
      </vt:variant>
      <vt:variant>
        <vt:lpwstr>_Toc449263766</vt:lpwstr>
      </vt:variant>
      <vt:variant>
        <vt:i4>1310780</vt:i4>
      </vt:variant>
      <vt:variant>
        <vt:i4>44</vt:i4>
      </vt:variant>
      <vt:variant>
        <vt:i4>0</vt:i4>
      </vt:variant>
      <vt:variant>
        <vt:i4>5</vt:i4>
      </vt:variant>
      <vt:variant>
        <vt:lpwstr/>
      </vt:variant>
      <vt:variant>
        <vt:lpwstr>_Toc449263765</vt:lpwstr>
      </vt:variant>
      <vt:variant>
        <vt:i4>1310780</vt:i4>
      </vt:variant>
      <vt:variant>
        <vt:i4>38</vt:i4>
      </vt:variant>
      <vt:variant>
        <vt:i4>0</vt:i4>
      </vt:variant>
      <vt:variant>
        <vt:i4>5</vt:i4>
      </vt:variant>
      <vt:variant>
        <vt:lpwstr/>
      </vt:variant>
      <vt:variant>
        <vt:lpwstr>_Toc449263764</vt:lpwstr>
      </vt:variant>
      <vt:variant>
        <vt:i4>1310780</vt:i4>
      </vt:variant>
      <vt:variant>
        <vt:i4>32</vt:i4>
      </vt:variant>
      <vt:variant>
        <vt:i4>0</vt:i4>
      </vt:variant>
      <vt:variant>
        <vt:i4>5</vt:i4>
      </vt:variant>
      <vt:variant>
        <vt:lpwstr/>
      </vt:variant>
      <vt:variant>
        <vt:lpwstr>_Toc449263763</vt:lpwstr>
      </vt:variant>
      <vt:variant>
        <vt:i4>1310780</vt:i4>
      </vt:variant>
      <vt:variant>
        <vt:i4>26</vt:i4>
      </vt:variant>
      <vt:variant>
        <vt:i4>0</vt:i4>
      </vt:variant>
      <vt:variant>
        <vt:i4>5</vt:i4>
      </vt:variant>
      <vt:variant>
        <vt:lpwstr/>
      </vt:variant>
      <vt:variant>
        <vt:lpwstr>_Toc449263762</vt:lpwstr>
      </vt:variant>
      <vt:variant>
        <vt:i4>1310780</vt:i4>
      </vt:variant>
      <vt:variant>
        <vt:i4>20</vt:i4>
      </vt:variant>
      <vt:variant>
        <vt:i4>0</vt:i4>
      </vt:variant>
      <vt:variant>
        <vt:i4>5</vt:i4>
      </vt:variant>
      <vt:variant>
        <vt:lpwstr/>
      </vt:variant>
      <vt:variant>
        <vt:lpwstr>_Toc449263761</vt:lpwstr>
      </vt:variant>
      <vt:variant>
        <vt:i4>1310780</vt:i4>
      </vt:variant>
      <vt:variant>
        <vt:i4>14</vt:i4>
      </vt:variant>
      <vt:variant>
        <vt:i4>0</vt:i4>
      </vt:variant>
      <vt:variant>
        <vt:i4>5</vt:i4>
      </vt:variant>
      <vt:variant>
        <vt:lpwstr/>
      </vt:variant>
      <vt:variant>
        <vt:lpwstr>_Toc449263760</vt:lpwstr>
      </vt:variant>
      <vt:variant>
        <vt:i4>1507388</vt:i4>
      </vt:variant>
      <vt:variant>
        <vt:i4>8</vt:i4>
      </vt:variant>
      <vt:variant>
        <vt:i4>0</vt:i4>
      </vt:variant>
      <vt:variant>
        <vt:i4>5</vt:i4>
      </vt:variant>
      <vt:variant>
        <vt:lpwstr/>
      </vt:variant>
      <vt:variant>
        <vt:lpwstr>_Toc449263759</vt:lpwstr>
      </vt:variant>
      <vt:variant>
        <vt:i4>7340131</vt:i4>
      </vt:variant>
      <vt:variant>
        <vt:i4>3</vt:i4>
      </vt:variant>
      <vt:variant>
        <vt:i4>0</vt:i4>
      </vt:variant>
      <vt:variant>
        <vt:i4>5</vt:i4>
      </vt:variant>
      <vt:variant>
        <vt:lpwstr>mailto:Knittel_manuel@web.de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cp:keywords/>
  <dc:description>An eigene Bedürfnisse anpassen!</dc:description>
  <cp:lastModifiedBy>stgazimm</cp:lastModifiedBy>
  <cp:revision>121</cp:revision>
  <cp:lastPrinted>2007-01-09T13:09:00Z</cp:lastPrinted>
  <dcterms:created xsi:type="dcterms:W3CDTF">2017-03-30T14:03:00Z</dcterms:created>
  <dcterms:modified xsi:type="dcterms:W3CDTF">2018-04-06T08:07:00Z</dcterms:modified>
</cp:coreProperties>
</file>